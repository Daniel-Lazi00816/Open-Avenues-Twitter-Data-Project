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BE55" w14:textId="130A6843" w:rsidR="70C6DB4E" w:rsidRDefault="70C6DB4E" w:rsidP="70C6DB4E">
      <w:r>
        <w:rPr>
          <w:noProof/>
        </w:rPr>
        <w:drawing>
          <wp:inline distT="0" distB="0" distL="0" distR="0" wp14:anchorId="4F50CCD6" wp14:editId="47ECAD06">
            <wp:extent cx="2230244" cy="457200"/>
            <wp:effectExtent l="0" t="0" r="0" b="0"/>
            <wp:docPr id="329770091" name="Picture 32977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24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34D" w14:textId="33F8A0F4" w:rsidR="0053262C" w:rsidRDefault="0053262C" w:rsidP="1DCF6850">
      <w:pPr>
        <w:pStyle w:val="Heading2"/>
      </w:pPr>
      <w:bookmarkStart w:id="0" w:name="_Toc76414318"/>
      <w:bookmarkStart w:id="1" w:name="_Toc76576034"/>
      <w:bookmarkStart w:id="2" w:name="_Toc80532977"/>
      <w:r>
        <w:t>P</w:t>
      </w:r>
      <w:r w:rsidR="00BF286D">
        <w:t xml:space="preserve">roject </w:t>
      </w:r>
      <w:r w:rsidR="0073375C">
        <w:t>P</w:t>
      </w:r>
      <w:r w:rsidR="00BF286D">
        <w:t>lan</w:t>
      </w:r>
      <w:bookmarkEnd w:id="0"/>
      <w:bookmarkEnd w:id="1"/>
      <w:bookmarkEnd w:id="2"/>
      <w:r w:rsidR="0073375C">
        <w:t xml:space="preserve">: </w:t>
      </w:r>
      <w:r w:rsidR="49A72BFB">
        <w:t>Visualize Response Data to Inform Business Decisions</w:t>
      </w:r>
    </w:p>
    <w:p w14:paraId="073300BF" w14:textId="170A667B" w:rsidR="00933ED5" w:rsidRDefault="002D39CE" w:rsidP="5D881E7A">
      <w:pPr>
        <w:rPr>
          <w:b/>
          <w:bCs/>
        </w:rPr>
      </w:pPr>
      <w:r w:rsidRPr="09AA4180">
        <w:rPr>
          <w:b/>
          <w:bCs/>
        </w:rPr>
        <w:t>Key links</w:t>
      </w:r>
      <w:r>
        <w:t>:</w:t>
      </w:r>
      <w:r w:rsidR="00C371AC">
        <w:t xml:space="preserve"> </w:t>
      </w:r>
      <w:hyperlink r:id="rId10">
        <w:r w:rsidR="006A36BE" w:rsidRPr="09AA4180">
          <w:rPr>
            <w:rStyle w:val="Hyperlink"/>
          </w:rPr>
          <w:t>G</w:t>
        </w:r>
        <w:r w:rsidR="00C371AC" w:rsidRPr="09AA4180">
          <w:rPr>
            <w:rStyle w:val="Hyperlink"/>
          </w:rPr>
          <w:t>roup chat on</w:t>
        </w:r>
        <w:r w:rsidR="17DBE19B" w:rsidRPr="09AA4180">
          <w:rPr>
            <w:rStyle w:val="Hyperlink"/>
          </w:rPr>
          <w:t xml:space="preserve"> </w:t>
        </w:r>
        <w:r w:rsidR="00C371AC" w:rsidRPr="09AA4180">
          <w:rPr>
            <w:rStyle w:val="Hyperlink"/>
          </w:rPr>
          <w:t>Slack</w:t>
        </w:r>
      </w:hyperlink>
      <w:r w:rsidR="00C371AC">
        <w:t xml:space="preserve"> | </w:t>
      </w:r>
      <w:hyperlink r:id="rId11">
        <w:r w:rsidR="624C5355" w:rsidRPr="09AA4180">
          <w:rPr>
            <w:rStyle w:val="Hyperlink"/>
          </w:rPr>
          <w:t>P</w:t>
        </w:r>
        <w:r w:rsidR="00C371AC" w:rsidRPr="09AA4180">
          <w:rPr>
            <w:rStyle w:val="Hyperlink"/>
          </w:rPr>
          <w:t>roject materials</w:t>
        </w:r>
      </w:hyperlink>
      <w:r w:rsidR="00C371AC">
        <w:t xml:space="preserve"> </w:t>
      </w:r>
      <w:r w:rsidR="00C371AC" w:rsidRPr="09AA4180">
        <w:t xml:space="preserve">[aka </w:t>
      </w:r>
      <w:r w:rsidR="733CC647" w:rsidRPr="09AA4180">
        <w:t>Industry Project - Materials for Students</w:t>
      </w:r>
      <w:r w:rsidR="00C371AC" w:rsidRPr="09AA4180">
        <w:t>]</w:t>
      </w:r>
      <w:r w:rsidR="00C371AC">
        <w:t xml:space="preserve"> | </w:t>
      </w:r>
    </w:p>
    <w:p w14:paraId="7DD18005" w14:textId="32E1D85C" w:rsidR="00933ED5" w:rsidRDefault="002D39CE" w:rsidP="3DB3A6F1">
      <w:pPr>
        <w:rPr>
          <w:b/>
          <w:bCs/>
        </w:rPr>
      </w:pPr>
      <w:r w:rsidRPr="5D881E7A">
        <w:rPr>
          <w:b/>
          <w:bCs/>
        </w:rPr>
        <w:t>Project Lead</w:t>
      </w:r>
      <w:r w:rsidR="00D305E7" w:rsidRPr="5D881E7A">
        <w:rPr>
          <w:b/>
          <w:bCs/>
        </w:rPr>
        <w:t>er</w:t>
      </w:r>
      <w:r>
        <w:t>:</w:t>
      </w:r>
      <w:r w:rsidR="42416FA8">
        <w:t xml:space="preserve"> Jainik Majmudar (He/him) | (Jay-</w:t>
      </w:r>
      <w:proofErr w:type="spellStart"/>
      <w:r w:rsidR="42416FA8">
        <w:t>nik</w:t>
      </w:r>
      <w:proofErr w:type="spellEnd"/>
      <w:r w:rsidR="42416FA8">
        <w:t>)</w:t>
      </w:r>
      <w:r w:rsidR="00C371AC">
        <w:t xml:space="preserve"> </w:t>
      </w:r>
      <w:r w:rsidR="6B17893E">
        <w:t xml:space="preserve">| </w:t>
      </w:r>
      <w:hyperlink r:id="rId12">
        <w:r w:rsidR="6B17893E" w:rsidRPr="5D881E7A">
          <w:rPr>
            <w:rStyle w:val="Hyperlink"/>
          </w:rPr>
          <w:t>jainik.majmudar@openavenuesfoundation.org</w:t>
        </w:r>
      </w:hyperlink>
      <w:r w:rsidR="6B17893E">
        <w:t xml:space="preserve"> | For any questions or urgent request, reach out to me via email or slack. </w:t>
      </w:r>
      <w:hyperlink r:id="rId13">
        <w:r w:rsidR="50D3EF4F" w:rsidRPr="5D881E7A">
          <w:rPr>
            <w:rStyle w:val="Hyperlink"/>
          </w:rPr>
          <w:t>https://www.linkedin.com/in/jainikmajmudar</w:t>
        </w:r>
      </w:hyperlink>
      <w:r>
        <w:t xml:space="preserve"> </w:t>
      </w:r>
    </w:p>
    <w:p w14:paraId="616E6CE8" w14:textId="5772EC6D" w:rsidR="20C9AEC2" w:rsidRDefault="20C9AEC2" w:rsidP="733CC647">
      <w:r w:rsidRPr="733CC647">
        <w:rPr>
          <w:b/>
          <w:bCs/>
        </w:rPr>
        <w:t>Open Avenues</w:t>
      </w:r>
      <w:r>
        <w:t xml:space="preserve">: </w:t>
      </w:r>
      <w:hyperlink r:id="rId14">
        <w:r w:rsidRPr="733CC647">
          <w:rPr>
            <w:rStyle w:val="Hyperlink"/>
          </w:rPr>
          <w:t>OA’s Student Questions &amp; Feedback Form</w:t>
        </w:r>
      </w:hyperlink>
      <w:r>
        <w:t xml:space="preserve"> | </w:t>
      </w:r>
      <w:hyperlink r:id="rId15">
        <w:r w:rsidRPr="733CC647">
          <w:rPr>
            <w:rStyle w:val="Hyperlink"/>
          </w:rPr>
          <w:t>OA</w:t>
        </w:r>
        <w:r w:rsidR="7946C24C" w:rsidRPr="733CC647">
          <w:rPr>
            <w:rStyle w:val="Hyperlink"/>
          </w:rPr>
          <w:t xml:space="preserve"> website</w:t>
        </w:r>
        <w:r>
          <w:br/>
        </w:r>
      </w:hyperlink>
      <w:r>
        <w:t xml:space="preserve">Elena </w:t>
      </w:r>
      <w:proofErr w:type="spellStart"/>
      <w:r>
        <w:t>Semeyko</w:t>
      </w:r>
      <w:proofErr w:type="spellEnd"/>
      <w:r>
        <w:t xml:space="preserve"> (she/her/hers) | Director of STEM Education</w:t>
      </w:r>
      <w:r w:rsidR="733CC647">
        <w:t xml:space="preserve"> </w:t>
      </w:r>
      <w:r>
        <w:t>| Ye-</w:t>
      </w:r>
      <w:proofErr w:type="spellStart"/>
      <w:r>
        <w:t>lE</w:t>
      </w:r>
      <w:proofErr w:type="spellEnd"/>
      <w:r>
        <w:t>-</w:t>
      </w:r>
      <w:proofErr w:type="spellStart"/>
      <w:r>
        <w:t>na</w:t>
      </w:r>
      <w:proofErr w:type="spellEnd"/>
      <w:r>
        <w:t xml:space="preserve"> | </w:t>
      </w:r>
      <w:hyperlink r:id="rId16">
        <w:r w:rsidRPr="733CC647">
          <w:rPr>
            <w:rStyle w:val="Hyperlink"/>
          </w:rPr>
          <w:t>elena@openavenuesfoundation.org</w:t>
        </w:r>
      </w:hyperlink>
      <w:r>
        <w:t xml:space="preserve"> | </w:t>
      </w:r>
      <w:hyperlink r:id="rId17">
        <w:r w:rsidRPr="733CC647">
          <w:rPr>
            <w:rStyle w:val="Hyperlink"/>
          </w:rPr>
          <w:t>LinkedIn</w:t>
        </w:r>
        <w:r>
          <w:br/>
        </w:r>
      </w:hyperlink>
      <w:proofErr w:type="spellStart"/>
      <w:r>
        <w:t>Rua</w:t>
      </w:r>
      <w:proofErr w:type="spellEnd"/>
      <w:r>
        <w:t xml:space="preserve"> Hamid (she/her/hers) | STEM Education Coordinator | RU-a | </w:t>
      </w:r>
      <w:hyperlink r:id="rId18">
        <w:r w:rsidR="733CC647" w:rsidRPr="733CC647">
          <w:rPr>
            <w:rStyle w:val="Hyperlink"/>
          </w:rPr>
          <w:t>rua@openavenuesfoundation.org</w:t>
        </w:r>
      </w:hyperlink>
      <w:r w:rsidR="733CC647">
        <w:t xml:space="preserve"> | </w:t>
      </w:r>
      <w:hyperlink r:id="rId19">
        <w:r w:rsidR="733CC647" w:rsidRPr="733CC647">
          <w:rPr>
            <w:rStyle w:val="Hyperlink"/>
          </w:rPr>
          <w:t>LinkedIn</w:t>
        </w:r>
      </w:hyperlink>
    </w:p>
    <w:p w14:paraId="6748C273" w14:textId="7879A8B8" w:rsidR="00935FEB" w:rsidRDefault="006A36BE" w:rsidP="009F4F98">
      <w:r w:rsidRPr="5D881E7A">
        <w:rPr>
          <w:b/>
          <w:bCs/>
        </w:rPr>
        <w:t>Brief p</w:t>
      </w:r>
      <w:r w:rsidR="002D39CE" w:rsidRPr="5D881E7A">
        <w:rPr>
          <w:b/>
          <w:bCs/>
        </w:rPr>
        <w:t>roject description</w:t>
      </w:r>
      <w:r w:rsidR="002D39CE">
        <w:t>:</w:t>
      </w:r>
      <w:r>
        <w:t xml:space="preserve"> </w:t>
      </w:r>
      <w:r w:rsidR="38650923">
        <w:t xml:space="preserve">We would be working on Customer Support on Twitter </w:t>
      </w:r>
      <w:r w:rsidR="4BE42FEE">
        <w:t>dataset,</w:t>
      </w:r>
      <w:r w:rsidR="38650923">
        <w:t xml:space="preserve"> which is a large, modern corpus of tweets and replies to </w:t>
      </w:r>
      <w:r w:rsidR="2FC53EE6">
        <w:t xml:space="preserve">check, </w:t>
      </w:r>
      <w:proofErr w:type="gramStart"/>
      <w:r w:rsidR="3102A7C4">
        <w:t>analyze</w:t>
      </w:r>
      <w:proofErr w:type="gramEnd"/>
      <w:r w:rsidR="38650923">
        <w:t xml:space="preserve"> and understand the pattern and conversatio</w:t>
      </w:r>
      <w:r w:rsidR="7B9EE92B">
        <w:t>ns</w:t>
      </w:r>
      <w:r w:rsidR="38650923">
        <w:t>, and for study of modern customer support practices and impact.</w:t>
      </w:r>
    </w:p>
    <w:p w14:paraId="0551B02C" w14:textId="3D5211E8" w:rsidR="00935FEB" w:rsidRDefault="00935FEB" w:rsidP="706C5374">
      <w:r w:rsidRPr="706C5374">
        <w:rPr>
          <w:b/>
          <w:bCs/>
        </w:rPr>
        <w:t>Final project deliverables</w:t>
      </w:r>
      <w:r>
        <w:t>: in the final project session, you’ll present your work in the form of</w:t>
      </w:r>
      <w:r w:rsidR="254D9089">
        <w:t xml:space="preserve"> a slide deck or a p</w:t>
      </w:r>
      <w:r w:rsidR="45FB1DF0">
        <w:t xml:space="preserve">ython story telling </w:t>
      </w:r>
      <w:r w:rsidR="7B0D3E18">
        <w:t>notebook</w:t>
      </w:r>
      <w:r>
        <w:t xml:space="preserve">. It'll be evaluated using the following </w:t>
      </w:r>
      <w:r w:rsidR="00096DF9">
        <w:t xml:space="preserve">success </w:t>
      </w:r>
      <w:r>
        <w:t>criteria:</w:t>
      </w:r>
    </w:p>
    <w:p w14:paraId="104D7739" w14:textId="467698AA" w:rsidR="00935FEB" w:rsidRDefault="1AA7EE1D" w:rsidP="706C5374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706C5374">
        <w:rPr>
          <w:color w:val="000000" w:themeColor="text1"/>
        </w:rPr>
        <w:t>A working notebook: The code works correctly with the provided dataset and well documented</w:t>
      </w:r>
    </w:p>
    <w:p w14:paraId="0332AE9F" w14:textId="448F813B" w:rsidR="00935FEB" w:rsidRDefault="1AA7EE1D" w:rsidP="706C5374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706C5374">
        <w:rPr>
          <w:color w:val="000000" w:themeColor="text1"/>
        </w:rPr>
        <w:t xml:space="preserve">A publicly available description of the project (Medium post, slides, or a video): The write-up clearly explains the project findings and the presentation </w:t>
      </w:r>
      <w:r w:rsidR="0E57C319" w:rsidRPr="706C5374">
        <w:rPr>
          <w:color w:val="000000" w:themeColor="text1"/>
        </w:rPr>
        <w:t>includes</w:t>
      </w:r>
      <w:r w:rsidRPr="706C5374">
        <w:rPr>
          <w:color w:val="000000" w:themeColor="text1"/>
        </w:rPr>
        <w:t xml:space="preserve"> all required analysis</w:t>
      </w:r>
    </w:p>
    <w:p w14:paraId="0D97BBAB" w14:textId="67153BFB" w:rsidR="00935FEB" w:rsidRDefault="6A1F2FCA" w:rsidP="706C5374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706C5374">
        <w:rPr>
          <w:color w:val="000000" w:themeColor="text1"/>
        </w:rPr>
        <w:t>T</w:t>
      </w:r>
      <w:r w:rsidR="2E9F582D" w:rsidRPr="706C5374">
        <w:rPr>
          <w:color w:val="000000" w:themeColor="text1"/>
        </w:rPr>
        <w:t xml:space="preserve">he dataset </w:t>
      </w:r>
      <w:r w:rsidR="36FCBEF7" w:rsidRPr="706C5374">
        <w:rPr>
          <w:color w:val="000000" w:themeColor="text1"/>
        </w:rPr>
        <w:t xml:space="preserve">and analysis </w:t>
      </w:r>
      <w:r w:rsidR="2E9F582D" w:rsidRPr="706C5374">
        <w:rPr>
          <w:color w:val="000000" w:themeColor="text1"/>
        </w:rPr>
        <w:t>that you build</w:t>
      </w:r>
      <w:r w:rsidR="10154AD8" w:rsidRPr="706C5374">
        <w:rPr>
          <w:color w:val="000000" w:themeColor="text1"/>
        </w:rPr>
        <w:t xml:space="preserve"> are uploaded to our shared folder</w:t>
      </w:r>
    </w:p>
    <w:p w14:paraId="28D522B4" w14:textId="3E57CCC3" w:rsidR="00935FEB" w:rsidRDefault="10154AD8" w:rsidP="706C5374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706C5374">
        <w:rPr>
          <w:rFonts w:eastAsia="Calibri"/>
          <w:color w:val="000000" w:themeColor="text1"/>
        </w:rPr>
        <w:t xml:space="preserve">Career oriented deliverables: </w:t>
      </w:r>
      <w:r w:rsidR="1DAFCCE0" w:rsidRPr="706C5374">
        <w:rPr>
          <w:rFonts w:eastAsia="Calibri"/>
          <w:color w:val="000000" w:themeColor="text1"/>
        </w:rPr>
        <w:t>LinkedIn</w:t>
      </w:r>
      <w:r w:rsidRPr="706C5374">
        <w:rPr>
          <w:rFonts w:eastAsia="Calibri"/>
          <w:color w:val="000000" w:themeColor="text1"/>
        </w:rPr>
        <w:t xml:space="preserve"> &amp; resume</w:t>
      </w:r>
    </w:p>
    <w:p w14:paraId="67F68766" w14:textId="390A2B20" w:rsidR="00935FEB" w:rsidRDefault="00935FEB" w:rsidP="706C5374">
      <w:pPr>
        <w:rPr>
          <w:b/>
          <w:bCs/>
        </w:rPr>
      </w:pPr>
    </w:p>
    <w:p w14:paraId="77B1C2DF" w14:textId="31DC2ECD" w:rsidR="00935FEB" w:rsidRDefault="00935FEB" w:rsidP="706C5374">
      <w:r w:rsidRPr="706C5374">
        <w:rPr>
          <w:b/>
          <w:bCs/>
        </w:rPr>
        <w:t>Project completion</w:t>
      </w:r>
      <w:r>
        <w:t>: the project will be considered complete once you submit the final deliverables that meet the success criteria (mentioned above) and finish the post-project survey.</w:t>
      </w:r>
    </w:p>
    <w:p w14:paraId="7EDC5CD2" w14:textId="4662BAB2" w:rsidR="002826AA" w:rsidRDefault="002826AA" w:rsidP="002826AA">
      <w:r w:rsidRPr="00583096">
        <w:rPr>
          <w:b/>
          <w:bCs/>
        </w:rPr>
        <w:t>Project norms</w:t>
      </w:r>
    </w:p>
    <w:p w14:paraId="176F4CF7" w14:textId="5D2660A6" w:rsidR="002826AA" w:rsidRDefault="002826AA" w:rsidP="00D305E7">
      <w:pPr>
        <w:pStyle w:val="ListParagraph"/>
        <w:numPr>
          <w:ilvl w:val="0"/>
          <w:numId w:val="5"/>
        </w:numPr>
      </w:pPr>
      <w:r>
        <w:t>Students that OA selects for our</w:t>
      </w:r>
      <w:r w:rsidR="00AA19AC">
        <w:t xml:space="preserve"> industry</w:t>
      </w:r>
      <w:r>
        <w:t xml:space="preserve"> project</w:t>
      </w:r>
      <w:r w:rsidR="00AA19AC">
        <w:t xml:space="preserve">s come from </w:t>
      </w:r>
      <w:r>
        <w:t xml:space="preserve">diverse </w:t>
      </w:r>
      <w:r w:rsidR="00AA19AC">
        <w:t>backgrounds</w:t>
      </w:r>
      <w:r>
        <w:t xml:space="preserve">, and we'll appreciate everyone’s commitment to create an </w:t>
      </w:r>
      <w:r w:rsidRPr="733CC647">
        <w:rPr>
          <w:b/>
          <w:bCs/>
        </w:rPr>
        <w:t>inclusive environment</w:t>
      </w:r>
      <w:r>
        <w:t xml:space="preserve"> for each other.</w:t>
      </w:r>
    </w:p>
    <w:p w14:paraId="16B7C48F" w14:textId="36D3D0FF" w:rsidR="00AA19AC" w:rsidRDefault="00AA19AC" w:rsidP="00D305E7">
      <w:pPr>
        <w:pStyle w:val="ListParagraph"/>
        <w:numPr>
          <w:ilvl w:val="0"/>
          <w:numId w:val="5"/>
        </w:numPr>
      </w:pPr>
      <w:r w:rsidRPr="5D881E7A">
        <w:rPr>
          <w:b/>
          <w:bCs/>
        </w:rPr>
        <w:t>Open communication</w:t>
      </w:r>
      <w:r>
        <w:t xml:space="preserve"> is one of the most important skills that you need to master </w:t>
      </w:r>
      <w:proofErr w:type="gramStart"/>
      <w:r>
        <w:t>in order to</w:t>
      </w:r>
      <w:proofErr w:type="gramEnd"/>
      <w:r>
        <w:t xml:space="preserve"> be successful </w:t>
      </w:r>
      <w:r w:rsidR="00093956">
        <w:t>in your career</w:t>
      </w:r>
      <w:r>
        <w:t xml:space="preserve">. Practice with us! </w:t>
      </w:r>
      <w:r w:rsidRPr="5D881E7A">
        <w:rPr>
          <w:b/>
          <w:bCs/>
        </w:rPr>
        <w:t>Ask questions</w:t>
      </w:r>
      <w:r>
        <w:t>. Speak up. Reply to emails and chat messages in a timely manner (let’s commit to</w:t>
      </w:r>
      <w:r w:rsidRPr="5D881E7A">
        <w:rPr>
          <w:b/>
          <w:bCs/>
        </w:rPr>
        <w:t xml:space="preserve"> 48 hours</w:t>
      </w:r>
      <w:r>
        <w:t>)</w:t>
      </w:r>
      <w:r w:rsidR="00093956">
        <w:t xml:space="preserve">. </w:t>
      </w:r>
      <w:r w:rsidR="00093956" w:rsidRPr="5D881E7A">
        <w:rPr>
          <w:b/>
          <w:bCs/>
        </w:rPr>
        <w:t>RSVP</w:t>
      </w:r>
      <w:r w:rsidR="00093956">
        <w:t xml:space="preserve"> to </w:t>
      </w:r>
      <w:r w:rsidR="00CD0B18">
        <w:t>calendar invitations</w:t>
      </w:r>
      <w:r w:rsidR="00093956">
        <w:t xml:space="preserve"> </w:t>
      </w:r>
      <w:r w:rsidR="00093956" w:rsidRPr="5D881E7A">
        <w:rPr>
          <w:b/>
          <w:bCs/>
        </w:rPr>
        <w:t>in advance</w:t>
      </w:r>
      <w:r w:rsidR="00CD0B18">
        <w:t xml:space="preserve"> </w:t>
      </w:r>
      <w:r w:rsidR="00CD0B18">
        <w:lastRenderedPageBreak/>
        <w:t xml:space="preserve">and be </w:t>
      </w:r>
      <w:r w:rsidR="00CD0B18" w:rsidRPr="5D881E7A">
        <w:rPr>
          <w:b/>
          <w:bCs/>
        </w:rPr>
        <w:t>on time</w:t>
      </w:r>
      <w:r w:rsidR="00096DF9">
        <w:t xml:space="preserve"> for meetings.</w:t>
      </w:r>
      <w:r w:rsidR="00093956">
        <w:t xml:space="preserve"> Let the Project Leader know </w:t>
      </w:r>
      <w:r w:rsidR="00093956" w:rsidRPr="5D881E7A">
        <w:rPr>
          <w:b/>
          <w:bCs/>
        </w:rPr>
        <w:t xml:space="preserve">ASAP </w:t>
      </w:r>
      <w:r w:rsidR="00093956">
        <w:t xml:space="preserve">if you cannot join a </w:t>
      </w:r>
      <w:r w:rsidR="00096DF9">
        <w:t>project session</w:t>
      </w:r>
      <w:r>
        <w:t xml:space="preserve"> </w:t>
      </w:r>
      <w:r w:rsidR="00093956">
        <w:t xml:space="preserve">or submit your work </w:t>
      </w:r>
      <w:r w:rsidR="00CD0B18">
        <w:t>by the deadline</w:t>
      </w:r>
      <w:r w:rsidR="0039376E">
        <w:t xml:space="preserve">. (In a real workplace, teams regularly fall behind schedule, so most people are OK with that. What’s not OK is not to communicate it </w:t>
      </w:r>
      <w:r w:rsidR="0039376E" w:rsidRPr="5D881E7A">
        <w:rPr>
          <w:rFonts w:ascii="Segoe UI Emoji" w:hAnsi="Segoe UI Emoji" w:cs="Segoe UI Emoji"/>
        </w:rPr>
        <w:t>😉</w:t>
      </w:r>
      <w:r w:rsidR="0039376E">
        <w:t>)</w:t>
      </w:r>
    </w:p>
    <w:p w14:paraId="2253F43C" w14:textId="7C7EFA5F" w:rsidR="00935FEB" w:rsidRDefault="00CD0B18" w:rsidP="00D305E7">
      <w:pPr>
        <w:pStyle w:val="ListParagraph"/>
        <w:numPr>
          <w:ilvl w:val="0"/>
          <w:numId w:val="5"/>
        </w:numPr>
      </w:pPr>
      <w:r>
        <w:t xml:space="preserve">Try to </w:t>
      </w:r>
      <w:r w:rsidRPr="008B3363">
        <w:rPr>
          <w:b/>
          <w:bCs/>
        </w:rPr>
        <w:t>keep the camera on</w:t>
      </w:r>
      <w:r>
        <w:t xml:space="preserve"> during the meetings. It’s totally acceptable to switch your camera off occasionally, but </w:t>
      </w:r>
      <w:r w:rsidR="008B3363">
        <w:t xml:space="preserve">we’re social creatures and </w:t>
      </w:r>
      <w:r w:rsidR="00096DF9">
        <w:t xml:space="preserve">usually prefer to see </w:t>
      </w:r>
      <w:r w:rsidR="008B3363">
        <w:t>each other.</w:t>
      </w:r>
      <w:r>
        <w:t xml:space="preserve"> </w:t>
      </w:r>
    </w:p>
    <w:p w14:paraId="48848E81" w14:textId="77777777" w:rsidR="00935FEB" w:rsidRDefault="00935FEB">
      <w:r>
        <w:br w:type="page"/>
      </w:r>
    </w:p>
    <w:p w14:paraId="2208EE4F" w14:textId="205BB412" w:rsidR="00933ED5" w:rsidRPr="00935FEB" w:rsidRDefault="002D39CE" w:rsidP="00935FEB">
      <w:pPr>
        <w:pStyle w:val="Heading3"/>
      </w:pPr>
      <w:r w:rsidRPr="00935FEB">
        <w:lastRenderedPageBreak/>
        <w:t>Week-by-week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0"/>
        <w:gridCol w:w="4500"/>
        <w:gridCol w:w="3919"/>
      </w:tblGrid>
      <w:tr w:rsidR="00933ED5" w14:paraId="73504D04" w14:textId="420220A2" w:rsidTr="5D881E7A">
        <w:tc>
          <w:tcPr>
            <w:tcW w:w="1345" w:type="dxa"/>
          </w:tcPr>
          <w:p w14:paraId="082B16EE" w14:textId="7D5D0AFD" w:rsidR="00933ED5" w:rsidRDefault="00933ED5" w:rsidP="009F4F98"/>
        </w:tc>
        <w:tc>
          <w:tcPr>
            <w:tcW w:w="4050" w:type="dxa"/>
          </w:tcPr>
          <w:p w14:paraId="781B4C6C" w14:textId="2A03D8D5" w:rsidR="00933ED5" w:rsidRPr="00933ED5" w:rsidRDefault="00933ED5" w:rsidP="009F4F98">
            <w:pPr>
              <w:rPr>
                <w:b/>
                <w:bCs/>
              </w:rPr>
            </w:pPr>
            <w:r w:rsidRPr="00933ED5">
              <w:rPr>
                <w:b/>
                <w:bCs/>
              </w:rPr>
              <w:t>Pre-meeting contributions</w:t>
            </w:r>
          </w:p>
        </w:tc>
        <w:tc>
          <w:tcPr>
            <w:tcW w:w="4500" w:type="dxa"/>
          </w:tcPr>
          <w:p w14:paraId="4A4FD2A1" w14:textId="3FB64FC1" w:rsidR="00933ED5" w:rsidRPr="00933ED5" w:rsidRDefault="0075177D" w:rsidP="009F4F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Weekly </w:t>
            </w:r>
            <w:r w:rsidR="00623648">
              <w:rPr>
                <w:b/>
                <w:bCs/>
              </w:rPr>
              <w:t>project</w:t>
            </w:r>
            <w:r w:rsidR="00933ED5" w:rsidRPr="00933ED5">
              <w:rPr>
                <w:b/>
                <w:bCs/>
              </w:rPr>
              <w:t xml:space="preserve"> session</w:t>
            </w:r>
          </w:p>
        </w:tc>
        <w:tc>
          <w:tcPr>
            <w:tcW w:w="3919" w:type="dxa"/>
          </w:tcPr>
          <w:p w14:paraId="66AAADF5" w14:textId="5CECB1BD" w:rsidR="00933ED5" w:rsidRPr="00933ED5" w:rsidRDefault="540E28C5" w:rsidP="009F4F98">
            <w:pPr>
              <w:rPr>
                <w:b/>
                <w:bCs/>
              </w:rPr>
            </w:pPr>
            <w:r w:rsidRPr="5D881E7A">
              <w:rPr>
                <w:b/>
                <w:bCs/>
              </w:rPr>
              <w:t>Additional meetings</w:t>
            </w:r>
            <w:r w:rsidR="106B7962" w:rsidRPr="5D881E7A">
              <w:rPr>
                <w:b/>
                <w:bCs/>
              </w:rPr>
              <w:t xml:space="preserve"> (office hours, 1:1s)</w:t>
            </w:r>
          </w:p>
        </w:tc>
      </w:tr>
      <w:tr w:rsidR="00933ED5" w14:paraId="02484DDD" w14:textId="3CE0784E" w:rsidTr="5D881E7A">
        <w:tc>
          <w:tcPr>
            <w:tcW w:w="1345" w:type="dxa"/>
          </w:tcPr>
          <w:p w14:paraId="6AA78D2F" w14:textId="7456105A" w:rsidR="00933ED5" w:rsidRDefault="00933ED5" w:rsidP="009F4F98">
            <w:r>
              <w:t>Week 1</w:t>
            </w:r>
          </w:p>
        </w:tc>
        <w:tc>
          <w:tcPr>
            <w:tcW w:w="4050" w:type="dxa"/>
          </w:tcPr>
          <w:p w14:paraId="449BF7DF" w14:textId="77777777" w:rsidR="00734B1B" w:rsidRPr="006D7A9F" w:rsidRDefault="00734B1B" w:rsidP="009F4F98">
            <w:r w:rsidRPr="006D7A9F">
              <w:t>Before the first project meeting,</w:t>
            </w:r>
          </w:p>
          <w:p w14:paraId="0B49CCA8" w14:textId="478BC72D" w:rsidR="00734B1B" w:rsidRPr="006D7A9F" w:rsidRDefault="106B7962" w:rsidP="009F4F98">
            <w:pPr>
              <w:rPr>
                <w:shd w:val="clear" w:color="auto" w:fill="FFFFFF"/>
              </w:rPr>
            </w:pPr>
            <w:r w:rsidRPr="006D7A9F">
              <w:rPr>
                <w:shd w:val="clear" w:color="auto" w:fill="FFFFFF"/>
              </w:rPr>
              <w:t xml:space="preserve">• </w:t>
            </w:r>
            <w:r w:rsidR="488FDD41">
              <w:t>check tech stack / connection</w:t>
            </w:r>
          </w:p>
          <w:p w14:paraId="7916DE8D" w14:textId="06681058" w:rsidR="00933ED5" w:rsidRPr="006D7A9F" w:rsidRDefault="16AFA556" w:rsidP="5D881E7A">
            <w:pPr>
              <w:rPr>
                <w:rFonts w:eastAsia="Calibri"/>
              </w:rPr>
            </w:pPr>
            <w:r>
              <w:t xml:space="preserve">• </w:t>
            </w:r>
            <w:r w:rsidR="54E99972" w:rsidRPr="5D881E7A">
              <w:rPr>
                <w:rFonts w:eastAsia="Calibri"/>
              </w:rPr>
              <w:t xml:space="preserve">Check </w:t>
            </w:r>
            <w:hyperlink r:id="rId20">
              <w:r w:rsidR="54E99972" w:rsidRPr="5D881E7A">
                <w:rPr>
                  <w:rStyle w:val="Hyperlink"/>
                  <w:rFonts w:eastAsia="Calibri"/>
                </w:rPr>
                <w:t>how to join a Microsoft Team meeting</w:t>
              </w:r>
            </w:hyperlink>
            <w:r w:rsidR="54E99972" w:rsidRPr="5D881E7A">
              <w:rPr>
                <w:rFonts w:eastAsia="Calibri"/>
              </w:rPr>
              <w:t xml:space="preserve"> without an account / via a browser.</w:t>
            </w:r>
          </w:p>
          <w:p w14:paraId="38E0324B" w14:textId="7A56E199" w:rsidR="00933ED5" w:rsidRPr="006D7A9F" w:rsidRDefault="00933ED5" w:rsidP="5D881E7A">
            <w:pPr>
              <w:rPr>
                <w:rFonts w:eastAsia="Calibri"/>
                <w:shd w:val="clear" w:color="auto" w:fill="FFFFFF"/>
              </w:rPr>
            </w:pPr>
          </w:p>
        </w:tc>
        <w:tc>
          <w:tcPr>
            <w:tcW w:w="4500" w:type="dxa"/>
          </w:tcPr>
          <w:p w14:paraId="662A4DF4" w14:textId="447F3609" w:rsidR="00194424" w:rsidRPr="00EF613F" w:rsidRDefault="46709456" w:rsidP="5D881E7A">
            <w:pPr>
              <w:spacing w:line="259" w:lineRule="auto"/>
              <w:rPr>
                <w:rFonts w:eastAsia="Calibri"/>
              </w:rPr>
            </w:pPr>
            <w:r>
              <w:rPr>
                <w:color w:val="000000"/>
                <w:shd w:val="clear" w:color="auto" w:fill="FFFFFF"/>
              </w:rPr>
              <w:t xml:space="preserve">• </w:t>
            </w:r>
            <w:r w:rsidR="3AE18D4D">
              <w:t>Wednesday, 0</w:t>
            </w:r>
            <w:r w:rsidR="0087562F">
              <w:t>2</w:t>
            </w:r>
            <w:r w:rsidR="3AE18D4D">
              <w:t>/</w:t>
            </w:r>
            <w:r w:rsidR="0087562F">
              <w:t>07</w:t>
            </w:r>
            <w:r w:rsidR="3AE18D4D">
              <w:t>/202</w:t>
            </w:r>
            <w:r w:rsidR="0087562F">
              <w:t>3</w:t>
            </w:r>
            <w:r w:rsidR="3AE18D4D">
              <w:t xml:space="preserve">, </w:t>
            </w:r>
            <w:r w:rsidR="0087562F">
              <w:t>2:30</w:t>
            </w:r>
            <w:r w:rsidR="3AE18D4D">
              <w:t xml:space="preserve"> pm PST</w:t>
            </w:r>
          </w:p>
          <w:p w14:paraId="33BB6973" w14:textId="291AE80B" w:rsidR="00933ED5" w:rsidRPr="00EF613F" w:rsidRDefault="42C763ED" w:rsidP="009F4F98">
            <w:r w:rsidRPr="00EF613F">
              <w:rPr>
                <w:shd w:val="clear" w:color="auto" w:fill="FFFFFF"/>
              </w:rPr>
              <w:t xml:space="preserve">• </w:t>
            </w:r>
            <w:hyperlink r:id="rId21">
              <w:r w:rsidR="78000779" w:rsidRPr="5D881E7A">
                <w:rPr>
                  <w:rStyle w:val="Hyperlink"/>
                </w:rPr>
                <w:t>Virtual meeting</w:t>
              </w:r>
            </w:hyperlink>
            <w:r w:rsidR="78000779" w:rsidRPr="00EF613F">
              <w:t xml:space="preserve"> | Recording</w:t>
            </w:r>
            <w:r w:rsidR="7F5A9035" w:rsidRPr="00EF613F">
              <w:t xml:space="preserve"> | </w:t>
            </w:r>
            <w:hyperlink r:id="rId22">
              <w:r w:rsidR="7F5A9035" w:rsidRPr="5D881E7A">
                <w:rPr>
                  <w:rStyle w:val="Hyperlink"/>
                </w:rPr>
                <w:t>Slides</w:t>
              </w:r>
            </w:hyperlink>
          </w:p>
          <w:p w14:paraId="0BF64882" w14:textId="76209FAA" w:rsidR="00933ED5" w:rsidRDefault="13F81B4E" w:rsidP="009F4F98">
            <w:r>
              <w:rPr>
                <w:color w:val="000000"/>
                <w:shd w:val="clear" w:color="auto" w:fill="FFFFFF"/>
              </w:rPr>
              <w:t xml:space="preserve">• </w:t>
            </w:r>
            <w:r w:rsidR="68C8EA6F" w:rsidRPr="0075177D">
              <w:rPr>
                <w:b/>
                <w:bCs/>
              </w:rPr>
              <w:t>Agenda</w:t>
            </w:r>
            <w:r w:rsidR="68C8EA6F">
              <w:t>:</w:t>
            </w:r>
            <w:r w:rsidR="5F8127F3">
              <w:t xml:space="preserve"> </w:t>
            </w:r>
            <w:r w:rsidR="37E716F0">
              <w:t>I</w:t>
            </w:r>
            <w:r w:rsidR="5F8127F3">
              <w:t>ntroductions</w:t>
            </w:r>
            <w:r w:rsidR="37E716F0">
              <w:t>. Project idea. Project benefits. Norms. Next steps.</w:t>
            </w:r>
            <w:r w:rsidR="5F8127F3">
              <w:t xml:space="preserve"> </w:t>
            </w:r>
            <w:hyperlink r:id="rId23" w:history="1">
              <w:r w:rsidR="5F8127F3" w:rsidRPr="0075177D">
                <w:rPr>
                  <w:rStyle w:val="Hyperlink"/>
                </w:rPr>
                <w:t>Student Pre-Project Survey [10 min]</w:t>
              </w:r>
            </w:hyperlink>
            <w:r w:rsidR="29477DDA">
              <w:t>.</w:t>
            </w:r>
          </w:p>
        </w:tc>
        <w:tc>
          <w:tcPr>
            <w:tcW w:w="3919" w:type="dxa"/>
          </w:tcPr>
          <w:p w14:paraId="7D260FDA" w14:textId="77777777" w:rsidR="00194424" w:rsidRDefault="00194424" w:rsidP="009F4F98">
            <w:r>
              <w:t>Project Leader availability:</w:t>
            </w:r>
          </w:p>
          <w:p w14:paraId="7F6E5B8E" w14:textId="62F9E626" w:rsidR="00194424" w:rsidRPr="00EF613F" w:rsidRDefault="106B7962" w:rsidP="5D881E7A">
            <w:r w:rsidRPr="00EF613F">
              <w:rPr>
                <w:shd w:val="clear" w:color="auto" w:fill="FFFFFF"/>
              </w:rPr>
              <w:t xml:space="preserve">• </w:t>
            </w:r>
            <w:r w:rsidR="6973EF6C" w:rsidRPr="5D881E7A">
              <w:rPr>
                <w:rFonts w:eastAsia="Calibri"/>
              </w:rPr>
              <w:t xml:space="preserve">Thursday, </w:t>
            </w:r>
            <w:r w:rsidR="0087562F">
              <w:rPr>
                <w:rFonts w:eastAsia="Calibri"/>
              </w:rPr>
              <w:t>02</w:t>
            </w:r>
            <w:r w:rsidR="6973EF6C" w:rsidRPr="5D881E7A">
              <w:rPr>
                <w:rFonts w:eastAsia="Calibri"/>
              </w:rPr>
              <w:t>/</w:t>
            </w:r>
            <w:r w:rsidR="0087562F">
              <w:rPr>
                <w:rFonts w:eastAsia="Calibri"/>
              </w:rPr>
              <w:t>09</w:t>
            </w:r>
            <w:r w:rsidR="6973EF6C" w:rsidRPr="5D881E7A">
              <w:rPr>
                <w:rFonts w:eastAsia="Calibri"/>
              </w:rPr>
              <w:t>/202</w:t>
            </w:r>
            <w:r w:rsidR="0087562F">
              <w:rPr>
                <w:rFonts w:eastAsia="Calibri"/>
              </w:rPr>
              <w:t>3</w:t>
            </w:r>
            <w:r w:rsidR="6973EF6C" w:rsidRPr="5D881E7A">
              <w:rPr>
                <w:rFonts w:eastAsia="Calibri"/>
              </w:rPr>
              <w:t xml:space="preserve">, 3 to </w:t>
            </w:r>
            <w:r w:rsidR="0087562F">
              <w:rPr>
                <w:rFonts w:eastAsia="Calibri"/>
              </w:rPr>
              <w:t>5</w:t>
            </w:r>
            <w:r w:rsidR="6973EF6C" w:rsidRPr="5D881E7A">
              <w:rPr>
                <w:rFonts w:eastAsia="Calibri"/>
              </w:rPr>
              <w:t xml:space="preserve"> pm PST</w:t>
            </w:r>
          </w:p>
          <w:p w14:paraId="19E978F4" w14:textId="0065222B" w:rsidR="00194424" w:rsidRPr="00EF613F" w:rsidRDefault="106B7962" w:rsidP="5D881E7A">
            <w:pPr>
              <w:rPr>
                <w:rFonts w:eastAsia="Calibri"/>
              </w:rPr>
            </w:pPr>
            <w:r w:rsidRPr="00EF613F">
              <w:rPr>
                <w:shd w:val="clear" w:color="auto" w:fill="FFFFFF"/>
              </w:rPr>
              <w:t xml:space="preserve">• </w:t>
            </w:r>
            <w:r w:rsidR="304F0CDC" w:rsidRPr="00EF613F">
              <w:rPr>
                <w:shd w:val="clear" w:color="auto" w:fill="FFFFFF"/>
              </w:rPr>
              <w:t>Monday</w:t>
            </w:r>
            <w:r w:rsidR="14B3E216" w:rsidRPr="5D881E7A">
              <w:rPr>
                <w:rFonts w:eastAsia="Calibri"/>
              </w:rPr>
              <w:t>, 0</w:t>
            </w:r>
            <w:r w:rsidR="0087562F">
              <w:rPr>
                <w:rFonts w:eastAsia="Calibri"/>
              </w:rPr>
              <w:t>2</w:t>
            </w:r>
            <w:r w:rsidR="14B3E216" w:rsidRPr="5D881E7A">
              <w:rPr>
                <w:rFonts w:eastAsia="Calibri"/>
              </w:rPr>
              <w:t>/</w:t>
            </w:r>
            <w:r w:rsidR="0087562F">
              <w:rPr>
                <w:rFonts w:eastAsia="Calibri"/>
              </w:rPr>
              <w:t>13</w:t>
            </w:r>
            <w:r w:rsidR="14B3E216" w:rsidRPr="5D881E7A">
              <w:rPr>
                <w:rFonts w:eastAsia="Calibri"/>
              </w:rPr>
              <w:t>/202</w:t>
            </w:r>
            <w:r w:rsidR="0087562F">
              <w:rPr>
                <w:rFonts w:eastAsia="Calibri"/>
              </w:rPr>
              <w:t>3</w:t>
            </w:r>
            <w:r w:rsidR="14B3E216" w:rsidRPr="5D881E7A">
              <w:rPr>
                <w:rFonts w:eastAsia="Calibri"/>
              </w:rPr>
              <w:t xml:space="preserve">, 3 </w:t>
            </w:r>
            <w:r w:rsidR="118FD6D1" w:rsidRPr="5D881E7A">
              <w:rPr>
                <w:rFonts w:eastAsia="Calibri"/>
              </w:rPr>
              <w:t xml:space="preserve">to </w:t>
            </w:r>
            <w:r w:rsidR="0087562F">
              <w:rPr>
                <w:rFonts w:eastAsia="Calibri"/>
              </w:rPr>
              <w:t>5</w:t>
            </w:r>
            <w:r w:rsidR="118FD6D1" w:rsidRPr="5D881E7A">
              <w:rPr>
                <w:rFonts w:eastAsia="Calibri"/>
              </w:rPr>
              <w:t xml:space="preserve"> pm</w:t>
            </w:r>
            <w:r w:rsidR="14B3E216" w:rsidRPr="5D881E7A">
              <w:rPr>
                <w:rFonts w:eastAsia="Calibri"/>
              </w:rPr>
              <w:t xml:space="preserve"> PST</w:t>
            </w:r>
          </w:p>
          <w:p w14:paraId="0A741C2F" w14:textId="144E792B" w:rsidR="00583096" w:rsidRDefault="369B031D" w:rsidP="009F4F98">
            <w:r>
              <w:t xml:space="preserve">Book </w:t>
            </w:r>
            <w:r w:rsidR="4867858A">
              <w:t>24 hours prior</w:t>
            </w:r>
            <w:r w:rsidR="106B7962">
              <w:t>.</w:t>
            </w:r>
          </w:p>
        </w:tc>
      </w:tr>
      <w:tr w:rsidR="00933ED5" w14:paraId="6F157BC2" w14:textId="0462FE43" w:rsidTr="5D881E7A">
        <w:tc>
          <w:tcPr>
            <w:tcW w:w="1345" w:type="dxa"/>
          </w:tcPr>
          <w:p w14:paraId="1BA68F1F" w14:textId="4BC1ED93" w:rsidR="00933ED5" w:rsidRDefault="00581EFE" w:rsidP="009F4F98">
            <w:r>
              <w:t xml:space="preserve">Week </w:t>
            </w:r>
            <w:r w:rsidR="00B16B72">
              <w:t>…</w:t>
            </w:r>
          </w:p>
        </w:tc>
        <w:tc>
          <w:tcPr>
            <w:tcW w:w="4050" w:type="dxa"/>
          </w:tcPr>
          <w:p w14:paraId="5FCD5BD8" w14:textId="7A836946" w:rsidR="00933ED5" w:rsidRPr="006D7A9F" w:rsidRDefault="00734B1B" w:rsidP="009F4F98">
            <w:r w:rsidRPr="006D7A9F">
              <w:t>TBA</w:t>
            </w:r>
          </w:p>
        </w:tc>
        <w:tc>
          <w:tcPr>
            <w:tcW w:w="4500" w:type="dxa"/>
          </w:tcPr>
          <w:p w14:paraId="64496786" w14:textId="77214CBF" w:rsidR="00933ED5" w:rsidRDefault="00B16B72" w:rsidP="009F4F98">
            <w:r>
              <w:t>TBA</w:t>
            </w:r>
          </w:p>
        </w:tc>
        <w:tc>
          <w:tcPr>
            <w:tcW w:w="3919" w:type="dxa"/>
          </w:tcPr>
          <w:p w14:paraId="64C102EA" w14:textId="62C71678" w:rsidR="00933ED5" w:rsidRDefault="00D305E7" w:rsidP="009F4F98">
            <w:r>
              <w:t xml:space="preserve">Project Leader availability </w:t>
            </w:r>
            <w:r w:rsidR="00EF613F">
              <w:t>TBA</w:t>
            </w:r>
          </w:p>
        </w:tc>
      </w:tr>
      <w:tr w:rsidR="00933ED5" w14:paraId="164DC8CE" w14:textId="5B99BC26" w:rsidTr="5D881E7A">
        <w:tc>
          <w:tcPr>
            <w:tcW w:w="1345" w:type="dxa"/>
          </w:tcPr>
          <w:p w14:paraId="2639B9E3" w14:textId="098C1C2D" w:rsidR="00933ED5" w:rsidRDefault="00933ED5" w:rsidP="009F4F98">
            <w:r>
              <w:t>Final week</w:t>
            </w:r>
          </w:p>
        </w:tc>
        <w:tc>
          <w:tcPr>
            <w:tcW w:w="4050" w:type="dxa"/>
          </w:tcPr>
          <w:p w14:paraId="026C0D68" w14:textId="4A7D9F10" w:rsidR="00933ED5" w:rsidRPr="006D7A9F" w:rsidRDefault="00B16B72" w:rsidP="009F4F98">
            <w:r w:rsidRPr="006D7A9F">
              <w:rPr>
                <w:shd w:val="clear" w:color="auto" w:fill="FFFFFF"/>
              </w:rPr>
              <w:t xml:space="preserve">• </w:t>
            </w:r>
            <w:r w:rsidRPr="006D7A9F">
              <w:t>Share the final deliverable by</w:t>
            </w:r>
            <w:r w:rsidR="00EF613F">
              <w:t xml:space="preserve"> {deadline TBA}</w:t>
            </w:r>
            <w:r w:rsidRPr="006D7A9F">
              <w:t>.</w:t>
            </w:r>
          </w:p>
          <w:p w14:paraId="57719398" w14:textId="38FCFE17" w:rsidR="00332260" w:rsidRPr="006D7A9F" w:rsidRDefault="006D7A9F" w:rsidP="009F4F98">
            <w:r w:rsidRPr="006D7A9F">
              <w:rPr>
                <w:shd w:val="clear" w:color="auto" w:fill="FFFFFF"/>
              </w:rPr>
              <w:t xml:space="preserve">• </w:t>
            </w:r>
            <w:r w:rsidR="00332260" w:rsidRPr="006D7A9F">
              <w:t>Connect</w:t>
            </w:r>
            <w:r w:rsidR="00B16B72" w:rsidRPr="006D7A9F">
              <w:t xml:space="preserve"> to the Project Leader and other students</w:t>
            </w:r>
            <w:r w:rsidR="00332260" w:rsidRPr="006D7A9F">
              <w:t xml:space="preserve"> on LinkedIn. </w:t>
            </w:r>
          </w:p>
          <w:p w14:paraId="0F9D0F69" w14:textId="1F881341" w:rsidR="00332260" w:rsidRPr="006D7A9F" w:rsidRDefault="00557CA8" w:rsidP="009F4F98">
            <w:r w:rsidRPr="006D7A9F">
              <w:rPr>
                <w:shd w:val="clear" w:color="auto" w:fill="FFFFFF"/>
              </w:rPr>
              <w:t xml:space="preserve">• </w:t>
            </w:r>
            <w:r w:rsidR="00332260" w:rsidRPr="006D7A9F">
              <w:t>Join</w:t>
            </w:r>
            <w:r w:rsidR="00EF613F">
              <w:t xml:space="preserve"> </w:t>
            </w:r>
            <w:hyperlink r:id="rId24" w:history="1">
              <w:r w:rsidR="00EF613F">
                <w:rPr>
                  <w:rStyle w:val="Hyperlink"/>
                </w:rPr>
                <w:t>Open Avenues C</w:t>
              </w:r>
              <w:r w:rsidR="00EF613F" w:rsidRPr="00EF613F">
                <w:rPr>
                  <w:rStyle w:val="Hyperlink"/>
                </w:rPr>
                <w:t>onnect</w:t>
              </w:r>
            </w:hyperlink>
            <w:r w:rsidR="00EF613F">
              <w:t xml:space="preserve"> on LinkedIn.</w:t>
            </w:r>
          </w:p>
        </w:tc>
        <w:tc>
          <w:tcPr>
            <w:tcW w:w="4500" w:type="dxa"/>
          </w:tcPr>
          <w:p w14:paraId="1E865118" w14:textId="2EB59D79" w:rsidR="00B16B72" w:rsidRPr="00EF613F" w:rsidRDefault="00B16B72" w:rsidP="00B16B72">
            <w:r>
              <w:rPr>
                <w:color w:val="000000"/>
                <w:shd w:val="clear" w:color="auto" w:fill="FFFFFF"/>
              </w:rPr>
              <w:t xml:space="preserve">• </w:t>
            </w:r>
            <w:r w:rsidR="00EF613F">
              <w:t>Date and time TBA</w:t>
            </w:r>
          </w:p>
          <w:p w14:paraId="21E1D6DE" w14:textId="5B5C8EF8" w:rsidR="00B16B72" w:rsidRPr="00EF613F" w:rsidRDefault="00B16B72" w:rsidP="00B16B72">
            <w:r w:rsidRPr="00EF613F">
              <w:rPr>
                <w:shd w:val="clear" w:color="auto" w:fill="FFFFFF"/>
              </w:rPr>
              <w:t xml:space="preserve">• </w:t>
            </w:r>
            <w:r w:rsidRPr="00EF613F">
              <w:t>Virtual meeting | Recording</w:t>
            </w:r>
            <w:r w:rsidR="24B98E27" w:rsidRPr="00EF613F">
              <w:t xml:space="preserve"> | Slides</w:t>
            </w:r>
          </w:p>
          <w:p w14:paraId="1764EFBC" w14:textId="55B46F4C" w:rsidR="00933ED5" w:rsidRDefault="13F81B4E" w:rsidP="0025706A">
            <w:r>
              <w:rPr>
                <w:color w:val="000000"/>
                <w:shd w:val="clear" w:color="auto" w:fill="FFFFFF"/>
              </w:rPr>
              <w:t xml:space="preserve">• </w:t>
            </w:r>
            <w:r w:rsidR="26A7AC58" w:rsidRPr="0075177D">
              <w:rPr>
                <w:b/>
                <w:bCs/>
              </w:rPr>
              <w:t>Agenda</w:t>
            </w:r>
            <w:r w:rsidR="26A7AC58">
              <w:t xml:space="preserve">: </w:t>
            </w:r>
            <w:r>
              <w:t>Final</w:t>
            </w:r>
            <w:r w:rsidR="26A7AC58">
              <w:t xml:space="preserve"> presentation</w:t>
            </w:r>
            <w:r w:rsidR="5F8127F3">
              <w:t>s</w:t>
            </w:r>
            <w:r>
              <w:t>.</w:t>
            </w:r>
            <w:r w:rsidR="26A7AC58">
              <w:t xml:space="preserve"> </w:t>
            </w:r>
            <w:hyperlink r:id="rId25" w:history="1">
              <w:r w:rsidR="5F8127F3" w:rsidRPr="0075177D">
                <w:rPr>
                  <w:rStyle w:val="Hyperlink"/>
                </w:rPr>
                <w:t>Student Post-Project Survey [15 min]</w:t>
              </w:r>
            </w:hyperlink>
            <w:r w:rsidR="38788BA3">
              <w:t xml:space="preserve"> </w:t>
            </w:r>
          </w:p>
        </w:tc>
        <w:tc>
          <w:tcPr>
            <w:tcW w:w="3919" w:type="dxa"/>
          </w:tcPr>
          <w:p w14:paraId="33D3E249" w14:textId="002910B6" w:rsidR="00933ED5" w:rsidRDefault="00D305E7" w:rsidP="009F4F98">
            <w:r>
              <w:t xml:space="preserve">Project Leader availability </w:t>
            </w:r>
            <w:r w:rsidR="00EF613F">
              <w:t>TBA</w:t>
            </w:r>
          </w:p>
        </w:tc>
      </w:tr>
      <w:tr w:rsidR="00557CA8" w14:paraId="1BC4E9E9" w14:textId="77777777" w:rsidTr="5D881E7A">
        <w:tc>
          <w:tcPr>
            <w:tcW w:w="1345" w:type="dxa"/>
          </w:tcPr>
          <w:p w14:paraId="12A3A4B1" w14:textId="6D7BDB15" w:rsidR="00557CA8" w:rsidRDefault="00557CA8" w:rsidP="009F4F98">
            <w:r>
              <w:t>Post-project</w:t>
            </w:r>
          </w:p>
        </w:tc>
        <w:tc>
          <w:tcPr>
            <w:tcW w:w="4050" w:type="dxa"/>
          </w:tcPr>
          <w:p w14:paraId="2AF1CE4D" w14:textId="6E2B4843" w:rsidR="00557CA8" w:rsidRDefault="00557CA8" w:rsidP="009F4F9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• </w:t>
            </w:r>
            <w:r>
              <w:t xml:space="preserve">Add the Industry Project to your portfolio / LinkedIn profile following </w:t>
            </w:r>
            <w:hyperlink r:id="rId26" w:history="1">
              <w:r w:rsidRPr="00557CA8">
                <w:rPr>
                  <w:rStyle w:val="Hyperlink"/>
                </w:rPr>
                <w:t>these guidelines</w:t>
              </w:r>
            </w:hyperlink>
            <w:r>
              <w:t>.</w:t>
            </w:r>
          </w:p>
        </w:tc>
        <w:tc>
          <w:tcPr>
            <w:tcW w:w="4500" w:type="dxa"/>
          </w:tcPr>
          <w:p w14:paraId="19843C10" w14:textId="77777777" w:rsidR="00557CA8" w:rsidRDefault="00557CA8" w:rsidP="00B16B7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919" w:type="dxa"/>
          </w:tcPr>
          <w:p w14:paraId="0100EE5C" w14:textId="77777777" w:rsidR="00557CA8" w:rsidRDefault="00557CA8" w:rsidP="009F4F98"/>
        </w:tc>
      </w:tr>
    </w:tbl>
    <w:p w14:paraId="1AE7C573" w14:textId="77777777" w:rsidR="00086360" w:rsidRPr="00086360" w:rsidRDefault="00086360" w:rsidP="00581EFE">
      <w:pPr>
        <w:pStyle w:val="Heading1"/>
      </w:pPr>
    </w:p>
    <w:sectPr w:rsidR="00086360" w:rsidRPr="00086360" w:rsidSect="00B0677E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sC/KbYb3m+wNt" int2:id="LrzkFTU1">
      <int2:state int2:value="Rejected" int2:type="LegacyProofing"/>
    </int2:textHash>
    <int2:textHash int2:hashCode="XvtKwiEvEJ68iJ" int2:id="EJ4rYT74">
      <int2:state int2:value="Rejected" int2:type="LegacyProofing"/>
    </int2:textHash>
    <int2:textHash int2:hashCode="WTt0OyB+EP9V7G" int2:id="0COEbXb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9C66"/>
    <w:multiLevelType w:val="hybridMultilevel"/>
    <w:tmpl w:val="E67A9924"/>
    <w:lvl w:ilvl="0" w:tplc="A87AE8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5ED6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EA0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D0E4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90AC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60FE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889B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1CFD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86C36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738D1"/>
    <w:multiLevelType w:val="hybridMultilevel"/>
    <w:tmpl w:val="97C02770"/>
    <w:lvl w:ilvl="0" w:tplc="5434D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9ABB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91CA0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C7E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AA9B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14CC98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F459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2267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ACD8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7FDA7"/>
    <w:multiLevelType w:val="hybridMultilevel"/>
    <w:tmpl w:val="97645CD6"/>
    <w:lvl w:ilvl="0" w:tplc="F4B451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2C28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CADA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9A60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C5F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FD8EE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188A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9CC6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FA68E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46342"/>
    <w:multiLevelType w:val="hybridMultilevel"/>
    <w:tmpl w:val="4EF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C229"/>
    <w:multiLevelType w:val="hybridMultilevel"/>
    <w:tmpl w:val="66D461F8"/>
    <w:lvl w:ilvl="0" w:tplc="D422C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C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E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9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8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68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A9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C1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EC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0430D"/>
    <w:multiLevelType w:val="hybridMultilevel"/>
    <w:tmpl w:val="F998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036897">
    <w:abstractNumId w:val="0"/>
  </w:num>
  <w:num w:numId="2" w16cid:durableId="1850873177">
    <w:abstractNumId w:val="1"/>
  </w:num>
  <w:num w:numId="3" w16cid:durableId="897322224">
    <w:abstractNumId w:val="2"/>
  </w:num>
  <w:num w:numId="4" w16cid:durableId="1934121195">
    <w:abstractNumId w:val="4"/>
  </w:num>
  <w:num w:numId="5" w16cid:durableId="1111509515">
    <w:abstractNumId w:val="5"/>
  </w:num>
  <w:num w:numId="6" w16cid:durableId="117487889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84"/>
    <w:rsid w:val="0000723C"/>
    <w:rsid w:val="00012506"/>
    <w:rsid w:val="00012A4C"/>
    <w:rsid w:val="00014089"/>
    <w:rsid w:val="00014480"/>
    <w:rsid w:val="00022B05"/>
    <w:rsid w:val="000241C3"/>
    <w:rsid w:val="0002738B"/>
    <w:rsid w:val="00030BDC"/>
    <w:rsid w:val="00032A3F"/>
    <w:rsid w:val="00035D7F"/>
    <w:rsid w:val="00037ADF"/>
    <w:rsid w:val="000422DF"/>
    <w:rsid w:val="000442CD"/>
    <w:rsid w:val="00046447"/>
    <w:rsid w:val="000475D9"/>
    <w:rsid w:val="000517AB"/>
    <w:rsid w:val="00053315"/>
    <w:rsid w:val="00053488"/>
    <w:rsid w:val="00054395"/>
    <w:rsid w:val="00056300"/>
    <w:rsid w:val="000676CC"/>
    <w:rsid w:val="00071CF1"/>
    <w:rsid w:val="00073153"/>
    <w:rsid w:val="00075955"/>
    <w:rsid w:val="00081CAB"/>
    <w:rsid w:val="0008215C"/>
    <w:rsid w:val="00083D95"/>
    <w:rsid w:val="00086360"/>
    <w:rsid w:val="000869BE"/>
    <w:rsid w:val="00087C26"/>
    <w:rsid w:val="00093956"/>
    <w:rsid w:val="000941D7"/>
    <w:rsid w:val="00096DF9"/>
    <w:rsid w:val="000A3FE1"/>
    <w:rsid w:val="000B20C9"/>
    <w:rsid w:val="000B2C84"/>
    <w:rsid w:val="000B3A03"/>
    <w:rsid w:val="000B3F08"/>
    <w:rsid w:val="000B3FC4"/>
    <w:rsid w:val="000B6A00"/>
    <w:rsid w:val="000B6BCB"/>
    <w:rsid w:val="000B7D1C"/>
    <w:rsid w:val="000C62DA"/>
    <w:rsid w:val="000C7A5A"/>
    <w:rsid w:val="000D6A8B"/>
    <w:rsid w:val="000E6668"/>
    <w:rsid w:val="000E709D"/>
    <w:rsid w:val="000F4972"/>
    <w:rsid w:val="000F54EB"/>
    <w:rsid w:val="000F5813"/>
    <w:rsid w:val="000F6C8C"/>
    <w:rsid w:val="000F7C6B"/>
    <w:rsid w:val="00105461"/>
    <w:rsid w:val="0011035C"/>
    <w:rsid w:val="00112BA6"/>
    <w:rsid w:val="001133BF"/>
    <w:rsid w:val="0012522D"/>
    <w:rsid w:val="001326D8"/>
    <w:rsid w:val="0014092C"/>
    <w:rsid w:val="001425C9"/>
    <w:rsid w:val="00143785"/>
    <w:rsid w:val="00147509"/>
    <w:rsid w:val="001504F2"/>
    <w:rsid w:val="00151113"/>
    <w:rsid w:val="00152CF6"/>
    <w:rsid w:val="00153BD8"/>
    <w:rsid w:val="00154447"/>
    <w:rsid w:val="00155077"/>
    <w:rsid w:val="0015535E"/>
    <w:rsid w:val="001562D9"/>
    <w:rsid w:val="00156CE9"/>
    <w:rsid w:val="0015772B"/>
    <w:rsid w:val="00163B17"/>
    <w:rsid w:val="001645C5"/>
    <w:rsid w:val="001742C1"/>
    <w:rsid w:val="0017485A"/>
    <w:rsid w:val="00176899"/>
    <w:rsid w:val="00180BEF"/>
    <w:rsid w:val="00181976"/>
    <w:rsid w:val="001823DF"/>
    <w:rsid w:val="00185896"/>
    <w:rsid w:val="00187B92"/>
    <w:rsid w:val="0019215A"/>
    <w:rsid w:val="001937F1"/>
    <w:rsid w:val="00194424"/>
    <w:rsid w:val="001A1FED"/>
    <w:rsid w:val="001A27C8"/>
    <w:rsid w:val="001A5048"/>
    <w:rsid w:val="001B4DD7"/>
    <w:rsid w:val="001C012B"/>
    <w:rsid w:val="001C0FAC"/>
    <w:rsid w:val="001C1E0D"/>
    <w:rsid w:val="001C3DB9"/>
    <w:rsid w:val="001C41CD"/>
    <w:rsid w:val="001C7824"/>
    <w:rsid w:val="001D092E"/>
    <w:rsid w:val="001D3CC9"/>
    <w:rsid w:val="001E4C19"/>
    <w:rsid w:val="001E4DBF"/>
    <w:rsid w:val="001F0605"/>
    <w:rsid w:val="001F16DC"/>
    <w:rsid w:val="001F3BFA"/>
    <w:rsid w:val="001F52AF"/>
    <w:rsid w:val="001F6D8E"/>
    <w:rsid w:val="002019A9"/>
    <w:rsid w:val="002061ED"/>
    <w:rsid w:val="00207BEA"/>
    <w:rsid w:val="00210130"/>
    <w:rsid w:val="00213D8A"/>
    <w:rsid w:val="00213F1E"/>
    <w:rsid w:val="0021648C"/>
    <w:rsid w:val="0022262C"/>
    <w:rsid w:val="00230C79"/>
    <w:rsid w:val="002310DD"/>
    <w:rsid w:val="00235327"/>
    <w:rsid w:val="00246109"/>
    <w:rsid w:val="002473AE"/>
    <w:rsid w:val="00247E41"/>
    <w:rsid w:val="00251C52"/>
    <w:rsid w:val="00252374"/>
    <w:rsid w:val="00255993"/>
    <w:rsid w:val="00256937"/>
    <w:rsid w:val="0025706A"/>
    <w:rsid w:val="00257A25"/>
    <w:rsid w:val="0026193B"/>
    <w:rsid w:val="002747EE"/>
    <w:rsid w:val="00275790"/>
    <w:rsid w:val="0027730A"/>
    <w:rsid w:val="00277ADB"/>
    <w:rsid w:val="002826AA"/>
    <w:rsid w:val="002838AF"/>
    <w:rsid w:val="0029095C"/>
    <w:rsid w:val="0029174A"/>
    <w:rsid w:val="00291AFE"/>
    <w:rsid w:val="002956D8"/>
    <w:rsid w:val="002A153F"/>
    <w:rsid w:val="002A575B"/>
    <w:rsid w:val="002B02B6"/>
    <w:rsid w:val="002B0CB3"/>
    <w:rsid w:val="002B10DB"/>
    <w:rsid w:val="002B1C9E"/>
    <w:rsid w:val="002B4330"/>
    <w:rsid w:val="002B5998"/>
    <w:rsid w:val="002B5B8F"/>
    <w:rsid w:val="002C623C"/>
    <w:rsid w:val="002C6403"/>
    <w:rsid w:val="002D3731"/>
    <w:rsid w:val="002D39CE"/>
    <w:rsid w:val="002D3E21"/>
    <w:rsid w:val="002D5231"/>
    <w:rsid w:val="002D5DCB"/>
    <w:rsid w:val="002E0409"/>
    <w:rsid w:val="002E21C2"/>
    <w:rsid w:val="002E382D"/>
    <w:rsid w:val="002E6867"/>
    <w:rsid w:val="002F1687"/>
    <w:rsid w:val="002F1945"/>
    <w:rsid w:val="002F5C10"/>
    <w:rsid w:val="002F668A"/>
    <w:rsid w:val="002F7C39"/>
    <w:rsid w:val="00301B21"/>
    <w:rsid w:val="003030CC"/>
    <w:rsid w:val="003037A7"/>
    <w:rsid w:val="00305F14"/>
    <w:rsid w:val="00313670"/>
    <w:rsid w:val="003137DC"/>
    <w:rsid w:val="003239E4"/>
    <w:rsid w:val="00324F0E"/>
    <w:rsid w:val="00327C0B"/>
    <w:rsid w:val="00332260"/>
    <w:rsid w:val="0033496F"/>
    <w:rsid w:val="00345598"/>
    <w:rsid w:val="00346DF2"/>
    <w:rsid w:val="00347508"/>
    <w:rsid w:val="003557FF"/>
    <w:rsid w:val="0035784F"/>
    <w:rsid w:val="0036129F"/>
    <w:rsid w:val="00361905"/>
    <w:rsid w:val="00362C5D"/>
    <w:rsid w:val="00377C1E"/>
    <w:rsid w:val="00377D37"/>
    <w:rsid w:val="003918C4"/>
    <w:rsid w:val="00391AF7"/>
    <w:rsid w:val="0039376E"/>
    <w:rsid w:val="00395F49"/>
    <w:rsid w:val="003972B2"/>
    <w:rsid w:val="003A4E12"/>
    <w:rsid w:val="003A68F3"/>
    <w:rsid w:val="003B0095"/>
    <w:rsid w:val="003B1A8A"/>
    <w:rsid w:val="003B28FB"/>
    <w:rsid w:val="003B2E4A"/>
    <w:rsid w:val="003C14B1"/>
    <w:rsid w:val="003C6560"/>
    <w:rsid w:val="003C7C26"/>
    <w:rsid w:val="003C7E64"/>
    <w:rsid w:val="003D18EA"/>
    <w:rsid w:val="003D3D40"/>
    <w:rsid w:val="003D6E7E"/>
    <w:rsid w:val="003E5D0A"/>
    <w:rsid w:val="003E6808"/>
    <w:rsid w:val="003F7B40"/>
    <w:rsid w:val="00401B6B"/>
    <w:rsid w:val="00402E83"/>
    <w:rsid w:val="00404CF5"/>
    <w:rsid w:val="00406044"/>
    <w:rsid w:val="00407DCC"/>
    <w:rsid w:val="00412EA6"/>
    <w:rsid w:val="00413795"/>
    <w:rsid w:val="0041508D"/>
    <w:rsid w:val="00420771"/>
    <w:rsid w:val="0042091A"/>
    <w:rsid w:val="004358EC"/>
    <w:rsid w:val="004402A4"/>
    <w:rsid w:val="004407DB"/>
    <w:rsid w:val="004423DF"/>
    <w:rsid w:val="00445DE3"/>
    <w:rsid w:val="004468EE"/>
    <w:rsid w:val="0044738E"/>
    <w:rsid w:val="00455069"/>
    <w:rsid w:val="0045599D"/>
    <w:rsid w:val="004571E1"/>
    <w:rsid w:val="00457CA8"/>
    <w:rsid w:val="004665E0"/>
    <w:rsid w:val="004666C8"/>
    <w:rsid w:val="00475B7E"/>
    <w:rsid w:val="00477670"/>
    <w:rsid w:val="00483EF8"/>
    <w:rsid w:val="00486CD4"/>
    <w:rsid w:val="004918FD"/>
    <w:rsid w:val="00496DC5"/>
    <w:rsid w:val="004A01AB"/>
    <w:rsid w:val="004A0C08"/>
    <w:rsid w:val="004A1059"/>
    <w:rsid w:val="004A1A20"/>
    <w:rsid w:val="004A648A"/>
    <w:rsid w:val="004A7575"/>
    <w:rsid w:val="004B134B"/>
    <w:rsid w:val="004B3A1F"/>
    <w:rsid w:val="004D1D16"/>
    <w:rsid w:val="004D347C"/>
    <w:rsid w:val="004D43D9"/>
    <w:rsid w:val="004D6D3B"/>
    <w:rsid w:val="004D7A94"/>
    <w:rsid w:val="004E1F9D"/>
    <w:rsid w:val="004E660A"/>
    <w:rsid w:val="004E7034"/>
    <w:rsid w:val="004F2226"/>
    <w:rsid w:val="004F2332"/>
    <w:rsid w:val="004F658F"/>
    <w:rsid w:val="00505C70"/>
    <w:rsid w:val="00511E24"/>
    <w:rsid w:val="0051464E"/>
    <w:rsid w:val="005164F6"/>
    <w:rsid w:val="005175CC"/>
    <w:rsid w:val="005221C3"/>
    <w:rsid w:val="0053029D"/>
    <w:rsid w:val="0053151C"/>
    <w:rsid w:val="0053262C"/>
    <w:rsid w:val="00532E76"/>
    <w:rsid w:val="00532EF6"/>
    <w:rsid w:val="00536343"/>
    <w:rsid w:val="00541A07"/>
    <w:rsid w:val="005504A7"/>
    <w:rsid w:val="00555447"/>
    <w:rsid w:val="00557CA8"/>
    <w:rsid w:val="00560BF5"/>
    <w:rsid w:val="00561E9B"/>
    <w:rsid w:val="0056229D"/>
    <w:rsid w:val="00562C96"/>
    <w:rsid w:val="00563D8F"/>
    <w:rsid w:val="0056508F"/>
    <w:rsid w:val="00567EC4"/>
    <w:rsid w:val="005722CF"/>
    <w:rsid w:val="005725D5"/>
    <w:rsid w:val="005770F2"/>
    <w:rsid w:val="00581EFE"/>
    <w:rsid w:val="00583096"/>
    <w:rsid w:val="005844F6"/>
    <w:rsid w:val="00587600"/>
    <w:rsid w:val="00593630"/>
    <w:rsid w:val="005963B1"/>
    <w:rsid w:val="005B0BCE"/>
    <w:rsid w:val="005B0BFA"/>
    <w:rsid w:val="005B128C"/>
    <w:rsid w:val="005B2F10"/>
    <w:rsid w:val="005B6293"/>
    <w:rsid w:val="005C19D7"/>
    <w:rsid w:val="005C424D"/>
    <w:rsid w:val="005C5E3B"/>
    <w:rsid w:val="005C7208"/>
    <w:rsid w:val="005D1A31"/>
    <w:rsid w:val="005E0A19"/>
    <w:rsid w:val="005E2564"/>
    <w:rsid w:val="005E44D0"/>
    <w:rsid w:val="005E481B"/>
    <w:rsid w:val="005E5842"/>
    <w:rsid w:val="005E5F51"/>
    <w:rsid w:val="005E6398"/>
    <w:rsid w:val="005E65BA"/>
    <w:rsid w:val="005E7318"/>
    <w:rsid w:val="005F2A30"/>
    <w:rsid w:val="005F3D26"/>
    <w:rsid w:val="00600047"/>
    <w:rsid w:val="00601B91"/>
    <w:rsid w:val="0060264F"/>
    <w:rsid w:val="00603011"/>
    <w:rsid w:val="00603D06"/>
    <w:rsid w:val="00604525"/>
    <w:rsid w:val="00606E2A"/>
    <w:rsid w:val="00611A7C"/>
    <w:rsid w:val="00611E23"/>
    <w:rsid w:val="006200D3"/>
    <w:rsid w:val="00620287"/>
    <w:rsid w:val="00623648"/>
    <w:rsid w:val="00623C05"/>
    <w:rsid w:val="00624563"/>
    <w:rsid w:val="0062566B"/>
    <w:rsid w:val="00626700"/>
    <w:rsid w:val="006328DC"/>
    <w:rsid w:val="00634F29"/>
    <w:rsid w:val="00656B25"/>
    <w:rsid w:val="0065752E"/>
    <w:rsid w:val="0066364E"/>
    <w:rsid w:val="006636D5"/>
    <w:rsid w:val="00667D34"/>
    <w:rsid w:val="00674321"/>
    <w:rsid w:val="00683E8F"/>
    <w:rsid w:val="0068655E"/>
    <w:rsid w:val="00690E6D"/>
    <w:rsid w:val="006A08AD"/>
    <w:rsid w:val="006A34A1"/>
    <w:rsid w:val="006A34D9"/>
    <w:rsid w:val="006A36BE"/>
    <w:rsid w:val="006A3E0F"/>
    <w:rsid w:val="006A74D3"/>
    <w:rsid w:val="006B3CAE"/>
    <w:rsid w:val="006B3E28"/>
    <w:rsid w:val="006C0AFA"/>
    <w:rsid w:val="006C2F83"/>
    <w:rsid w:val="006C3311"/>
    <w:rsid w:val="006C3DC0"/>
    <w:rsid w:val="006C5E2F"/>
    <w:rsid w:val="006C6082"/>
    <w:rsid w:val="006D267F"/>
    <w:rsid w:val="006D26CB"/>
    <w:rsid w:val="006D27AC"/>
    <w:rsid w:val="006D4367"/>
    <w:rsid w:val="006D498F"/>
    <w:rsid w:val="006D57D6"/>
    <w:rsid w:val="006D6776"/>
    <w:rsid w:val="006D6980"/>
    <w:rsid w:val="006D6EC0"/>
    <w:rsid w:val="006D7080"/>
    <w:rsid w:val="006D7161"/>
    <w:rsid w:val="006D778F"/>
    <w:rsid w:val="006D7A9F"/>
    <w:rsid w:val="006E2130"/>
    <w:rsid w:val="006E4F7C"/>
    <w:rsid w:val="006E6AE3"/>
    <w:rsid w:val="006F11A0"/>
    <w:rsid w:val="006F2069"/>
    <w:rsid w:val="006F2927"/>
    <w:rsid w:val="006F3B74"/>
    <w:rsid w:val="006F734B"/>
    <w:rsid w:val="00704F41"/>
    <w:rsid w:val="00705C6E"/>
    <w:rsid w:val="00706BBC"/>
    <w:rsid w:val="00710140"/>
    <w:rsid w:val="007118C5"/>
    <w:rsid w:val="00714481"/>
    <w:rsid w:val="00714AB6"/>
    <w:rsid w:val="0071606F"/>
    <w:rsid w:val="00717961"/>
    <w:rsid w:val="0073375C"/>
    <w:rsid w:val="00734B1B"/>
    <w:rsid w:val="00734DD4"/>
    <w:rsid w:val="007452D4"/>
    <w:rsid w:val="00745534"/>
    <w:rsid w:val="00746D5C"/>
    <w:rsid w:val="0075177D"/>
    <w:rsid w:val="0075471C"/>
    <w:rsid w:val="00760ADA"/>
    <w:rsid w:val="00764B5D"/>
    <w:rsid w:val="00770F9C"/>
    <w:rsid w:val="0077684B"/>
    <w:rsid w:val="00777171"/>
    <w:rsid w:val="00781FB6"/>
    <w:rsid w:val="00783823"/>
    <w:rsid w:val="00784544"/>
    <w:rsid w:val="007845B2"/>
    <w:rsid w:val="0078489C"/>
    <w:rsid w:val="00787F2B"/>
    <w:rsid w:val="00794F00"/>
    <w:rsid w:val="007969C2"/>
    <w:rsid w:val="007A570B"/>
    <w:rsid w:val="007A5F07"/>
    <w:rsid w:val="007B669A"/>
    <w:rsid w:val="007C0503"/>
    <w:rsid w:val="007C6863"/>
    <w:rsid w:val="007D5D82"/>
    <w:rsid w:val="007D718F"/>
    <w:rsid w:val="007F239A"/>
    <w:rsid w:val="007F4B02"/>
    <w:rsid w:val="00807474"/>
    <w:rsid w:val="00813B4F"/>
    <w:rsid w:val="00817DB3"/>
    <w:rsid w:val="00817EBB"/>
    <w:rsid w:val="00824152"/>
    <w:rsid w:val="00824B40"/>
    <w:rsid w:val="008250B6"/>
    <w:rsid w:val="008250C3"/>
    <w:rsid w:val="00826C2F"/>
    <w:rsid w:val="00830242"/>
    <w:rsid w:val="00831FD9"/>
    <w:rsid w:val="00834D5A"/>
    <w:rsid w:val="008409CD"/>
    <w:rsid w:val="00841512"/>
    <w:rsid w:val="00854403"/>
    <w:rsid w:val="00855132"/>
    <w:rsid w:val="008551FC"/>
    <w:rsid w:val="00855484"/>
    <w:rsid w:val="00857680"/>
    <w:rsid w:val="00861A17"/>
    <w:rsid w:val="00862AE8"/>
    <w:rsid w:val="0086621D"/>
    <w:rsid w:val="0087210D"/>
    <w:rsid w:val="00873721"/>
    <w:rsid w:val="00874682"/>
    <w:rsid w:val="0087562F"/>
    <w:rsid w:val="00876FF4"/>
    <w:rsid w:val="00880862"/>
    <w:rsid w:val="00881284"/>
    <w:rsid w:val="00882055"/>
    <w:rsid w:val="0088737E"/>
    <w:rsid w:val="0089033C"/>
    <w:rsid w:val="00891213"/>
    <w:rsid w:val="00897238"/>
    <w:rsid w:val="008A5318"/>
    <w:rsid w:val="008B1D7A"/>
    <w:rsid w:val="008B238D"/>
    <w:rsid w:val="008B3363"/>
    <w:rsid w:val="008B4496"/>
    <w:rsid w:val="008B6A53"/>
    <w:rsid w:val="008B6D88"/>
    <w:rsid w:val="008C0BA6"/>
    <w:rsid w:val="008C1D68"/>
    <w:rsid w:val="008C3710"/>
    <w:rsid w:val="008D3A52"/>
    <w:rsid w:val="008D4E22"/>
    <w:rsid w:val="008D63CD"/>
    <w:rsid w:val="008E0A53"/>
    <w:rsid w:val="008E4BC3"/>
    <w:rsid w:val="008F0A3A"/>
    <w:rsid w:val="008F288B"/>
    <w:rsid w:val="008F45E5"/>
    <w:rsid w:val="00905A52"/>
    <w:rsid w:val="00911C54"/>
    <w:rsid w:val="00921A8E"/>
    <w:rsid w:val="00923349"/>
    <w:rsid w:val="009237C4"/>
    <w:rsid w:val="00923B13"/>
    <w:rsid w:val="00925E3C"/>
    <w:rsid w:val="00925EC5"/>
    <w:rsid w:val="00932709"/>
    <w:rsid w:val="00932C9B"/>
    <w:rsid w:val="00933ED5"/>
    <w:rsid w:val="00934F55"/>
    <w:rsid w:val="00935FEB"/>
    <w:rsid w:val="00937A6F"/>
    <w:rsid w:val="00943029"/>
    <w:rsid w:val="00943496"/>
    <w:rsid w:val="00943E18"/>
    <w:rsid w:val="00946EC6"/>
    <w:rsid w:val="009650BC"/>
    <w:rsid w:val="00965CB3"/>
    <w:rsid w:val="0097513E"/>
    <w:rsid w:val="00980218"/>
    <w:rsid w:val="00982896"/>
    <w:rsid w:val="00983581"/>
    <w:rsid w:val="0098654B"/>
    <w:rsid w:val="00991613"/>
    <w:rsid w:val="009919CA"/>
    <w:rsid w:val="009A24D7"/>
    <w:rsid w:val="009B473B"/>
    <w:rsid w:val="009B660A"/>
    <w:rsid w:val="009B71CB"/>
    <w:rsid w:val="009C41D1"/>
    <w:rsid w:val="009C5B3F"/>
    <w:rsid w:val="009C70F4"/>
    <w:rsid w:val="009C7D56"/>
    <w:rsid w:val="009D0612"/>
    <w:rsid w:val="009D4141"/>
    <w:rsid w:val="009E6C40"/>
    <w:rsid w:val="009F0CD2"/>
    <w:rsid w:val="009F22E6"/>
    <w:rsid w:val="009F4D6E"/>
    <w:rsid w:val="009F4F98"/>
    <w:rsid w:val="009F5B1F"/>
    <w:rsid w:val="009F6235"/>
    <w:rsid w:val="00A0653A"/>
    <w:rsid w:val="00A11162"/>
    <w:rsid w:val="00A11D16"/>
    <w:rsid w:val="00A13456"/>
    <w:rsid w:val="00A200EA"/>
    <w:rsid w:val="00A23642"/>
    <w:rsid w:val="00A24151"/>
    <w:rsid w:val="00A24EF4"/>
    <w:rsid w:val="00A314D4"/>
    <w:rsid w:val="00A3247C"/>
    <w:rsid w:val="00A37C82"/>
    <w:rsid w:val="00A41535"/>
    <w:rsid w:val="00A45E20"/>
    <w:rsid w:val="00A52E34"/>
    <w:rsid w:val="00A530F4"/>
    <w:rsid w:val="00A53C3C"/>
    <w:rsid w:val="00A554CE"/>
    <w:rsid w:val="00A55661"/>
    <w:rsid w:val="00A57F76"/>
    <w:rsid w:val="00A6188E"/>
    <w:rsid w:val="00A623C5"/>
    <w:rsid w:val="00A646AA"/>
    <w:rsid w:val="00A705DA"/>
    <w:rsid w:val="00A71C1E"/>
    <w:rsid w:val="00A73490"/>
    <w:rsid w:val="00A74B6C"/>
    <w:rsid w:val="00A762A2"/>
    <w:rsid w:val="00A80A9C"/>
    <w:rsid w:val="00A9648A"/>
    <w:rsid w:val="00AA00EE"/>
    <w:rsid w:val="00AA1018"/>
    <w:rsid w:val="00AA19AC"/>
    <w:rsid w:val="00AA294A"/>
    <w:rsid w:val="00AA493F"/>
    <w:rsid w:val="00AA781A"/>
    <w:rsid w:val="00AB5F09"/>
    <w:rsid w:val="00AC12DA"/>
    <w:rsid w:val="00AC3AA1"/>
    <w:rsid w:val="00AC531C"/>
    <w:rsid w:val="00AC5E3B"/>
    <w:rsid w:val="00AD4236"/>
    <w:rsid w:val="00AD7D4D"/>
    <w:rsid w:val="00AD7D4E"/>
    <w:rsid w:val="00AD7E1A"/>
    <w:rsid w:val="00AD7E84"/>
    <w:rsid w:val="00ADE56D"/>
    <w:rsid w:val="00AE0353"/>
    <w:rsid w:val="00AE1477"/>
    <w:rsid w:val="00AE1A23"/>
    <w:rsid w:val="00AE343E"/>
    <w:rsid w:val="00AF2E1F"/>
    <w:rsid w:val="00AF3068"/>
    <w:rsid w:val="00AF4853"/>
    <w:rsid w:val="00AF5541"/>
    <w:rsid w:val="00B031ED"/>
    <w:rsid w:val="00B03DDE"/>
    <w:rsid w:val="00B0677E"/>
    <w:rsid w:val="00B078D2"/>
    <w:rsid w:val="00B07A97"/>
    <w:rsid w:val="00B12EB6"/>
    <w:rsid w:val="00B14F94"/>
    <w:rsid w:val="00B16B72"/>
    <w:rsid w:val="00B22B04"/>
    <w:rsid w:val="00B24C69"/>
    <w:rsid w:val="00B25A18"/>
    <w:rsid w:val="00B27977"/>
    <w:rsid w:val="00B329D3"/>
    <w:rsid w:val="00B36264"/>
    <w:rsid w:val="00B403C9"/>
    <w:rsid w:val="00B44378"/>
    <w:rsid w:val="00B4509E"/>
    <w:rsid w:val="00B54E4F"/>
    <w:rsid w:val="00B66C1C"/>
    <w:rsid w:val="00B705C6"/>
    <w:rsid w:val="00B71C6C"/>
    <w:rsid w:val="00B754B9"/>
    <w:rsid w:val="00B75901"/>
    <w:rsid w:val="00B75939"/>
    <w:rsid w:val="00B762F6"/>
    <w:rsid w:val="00B77D93"/>
    <w:rsid w:val="00B867F0"/>
    <w:rsid w:val="00B93618"/>
    <w:rsid w:val="00B94405"/>
    <w:rsid w:val="00B95C7C"/>
    <w:rsid w:val="00B95CF6"/>
    <w:rsid w:val="00B9647D"/>
    <w:rsid w:val="00BA083B"/>
    <w:rsid w:val="00BA1FBC"/>
    <w:rsid w:val="00BA3CBC"/>
    <w:rsid w:val="00BB01C0"/>
    <w:rsid w:val="00BB5137"/>
    <w:rsid w:val="00BB6F21"/>
    <w:rsid w:val="00BB74B2"/>
    <w:rsid w:val="00BC00EF"/>
    <w:rsid w:val="00BC272B"/>
    <w:rsid w:val="00BC7D28"/>
    <w:rsid w:val="00BD1F62"/>
    <w:rsid w:val="00BD3480"/>
    <w:rsid w:val="00BD3940"/>
    <w:rsid w:val="00BE1555"/>
    <w:rsid w:val="00BE1D13"/>
    <w:rsid w:val="00BE2E33"/>
    <w:rsid w:val="00BE5905"/>
    <w:rsid w:val="00BF052F"/>
    <w:rsid w:val="00BF286D"/>
    <w:rsid w:val="00BF436F"/>
    <w:rsid w:val="00BF54DC"/>
    <w:rsid w:val="00BF55DB"/>
    <w:rsid w:val="00BF58CB"/>
    <w:rsid w:val="00BF5D89"/>
    <w:rsid w:val="00BF6CEB"/>
    <w:rsid w:val="00C00B0C"/>
    <w:rsid w:val="00C01447"/>
    <w:rsid w:val="00C016B1"/>
    <w:rsid w:val="00C03F6F"/>
    <w:rsid w:val="00C045E5"/>
    <w:rsid w:val="00C068DB"/>
    <w:rsid w:val="00C11171"/>
    <w:rsid w:val="00C11943"/>
    <w:rsid w:val="00C138F6"/>
    <w:rsid w:val="00C13C1B"/>
    <w:rsid w:val="00C247C4"/>
    <w:rsid w:val="00C359FB"/>
    <w:rsid w:val="00C371AC"/>
    <w:rsid w:val="00C4044F"/>
    <w:rsid w:val="00C43017"/>
    <w:rsid w:val="00C446DC"/>
    <w:rsid w:val="00C46A45"/>
    <w:rsid w:val="00C46E48"/>
    <w:rsid w:val="00C50214"/>
    <w:rsid w:val="00C504C3"/>
    <w:rsid w:val="00C52D60"/>
    <w:rsid w:val="00C54925"/>
    <w:rsid w:val="00C549E3"/>
    <w:rsid w:val="00C55396"/>
    <w:rsid w:val="00C6077B"/>
    <w:rsid w:val="00C63600"/>
    <w:rsid w:val="00C649BE"/>
    <w:rsid w:val="00C6794C"/>
    <w:rsid w:val="00C70454"/>
    <w:rsid w:val="00C7143C"/>
    <w:rsid w:val="00C74FCA"/>
    <w:rsid w:val="00C75276"/>
    <w:rsid w:val="00C769F6"/>
    <w:rsid w:val="00C76F0A"/>
    <w:rsid w:val="00C90E2C"/>
    <w:rsid w:val="00C90FDA"/>
    <w:rsid w:val="00C9542A"/>
    <w:rsid w:val="00CA4E6C"/>
    <w:rsid w:val="00CA6680"/>
    <w:rsid w:val="00CA7418"/>
    <w:rsid w:val="00CB1472"/>
    <w:rsid w:val="00CB3C62"/>
    <w:rsid w:val="00CB4403"/>
    <w:rsid w:val="00CC446D"/>
    <w:rsid w:val="00CC75B6"/>
    <w:rsid w:val="00CD0B18"/>
    <w:rsid w:val="00CD1773"/>
    <w:rsid w:val="00CE18AA"/>
    <w:rsid w:val="00CE5C77"/>
    <w:rsid w:val="00CF50B7"/>
    <w:rsid w:val="00D0025B"/>
    <w:rsid w:val="00D03809"/>
    <w:rsid w:val="00D05CAA"/>
    <w:rsid w:val="00D06196"/>
    <w:rsid w:val="00D07B03"/>
    <w:rsid w:val="00D17C2A"/>
    <w:rsid w:val="00D21C8F"/>
    <w:rsid w:val="00D230E8"/>
    <w:rsid w:val="00D305E7"/>
    <w:rsid w:val="00D339CE"/>
    <w:rsid w:val="00D344EB"/>
    <w:rsid w:val="00D423DA"/>
    <w:rsid w:val="00D43C3E"/>
    <w:rsid w:val="00D454FA"/>
    <w:rsid w:val="00D461A5"/>
    <w:rsid w:val="00D54389"/>
    <w:rsid w:val="00D557E6"/>
    <w:rsid w:val="00D55CE4"/>
    <w:rsid w:val="00D57C9D"/>
    <w:rsid w:val="00D6250F"/>
    <w:rsid w:val="00D64246"/>
    <w:rsid w:val="00D64877"/>
    <w:rsid w:val="00D7168F"/>
    <w:rsid w:val="00D71D2E"/>
    <w:rsid w:val="00D7282B"/>
    <w:rsid w:val="00D81CF5"/>
    <w:rsid w:val="00D8338B"/>
    <w:rsid w:val="00D83ECE"/>
    <w:rsid w:val="00D83ED8"/>
    <w:rsid w:val="00D877F3"/>
    <w:rsid w:val="00DA0C8A"/>
    <w:rsid w:val="00DA2849"/>
    <w:rsid w:val="00DA7EDD"/>
    <w:rsid w:val="00DB1B5C"/>
    <w:rsid w:val="00DB3431"/>
    <w:rsid w:val="00DB4F8C"/>
    <w:rsid w:val="00DB5183"/>
    <w:rsid w:val="00DB5BAD"/>
    <w:rsid w:val="00DB7B39"/>
    <w:rsid w:val="00DC3662"/>
    <w:rsid w:val="00DE0517"/>
    <w:rsid w:val="00DE0891"/>
    <w:rsid w:val="00DE4CE6"/>
    <w:rsid w:val="00DE5066"/>
    <w:rsid w:val="00DE5088"/>
    <w:rsid w:val="00DE72EF"/>
    <w:rsid w:val="00DF2CD2"/>
    <w:rsid w:val="00E02725"/>
    <w:rsid w:val="00E06FCE"/>
    <w:rsid w:val="00E13755"/>
    <w:rsid w:val="00E14DF1"/>
    <w:rsid w:val="00E22C13"/>
    <w:rsid w:val="00E22CF6"/>
    <w:rsid w:val="00E27D03"/>
    <w:rsid w:val="00E33B65"/>
    <w:rsid w:val="00E358E4"/>
    <w:rsid w:val="00E36E80"/>
    <w:rsid w:val="00E41B85"/>
    <w:rsid w:val="00E4607E"/>
    <w:rsid w:val="00E51350"/>
    <w:rsid w:val="00E544BB"/>
    <w:rsid w:val="00E57A4A"/>
    <w:rsid w:val="00E605AA"/>
    <w:rsid w:val="00E73AC9"/>
    <w:rsid w:val="00E741D4"/>
    <w:rsid w:val="00E746ED"/>
    <w:rsid w:val="00E86B6D"/>
    <w:rsid w:val="00EA066B"/>
    <w:rsid w:val="00EA3296"/>
    <w:rsid w:val="00EA7834"/>
    <w:rsid w:val="00EB0903"/>
    <w:rsid w:val="00EB135F"/>
    <w:rsid w:val="00EB16FA"/>
    <w:rsid w:val="00EB1FE8"/>
    <w:rsid w:val="00EB30D5"/>
    <w:rsid w:val="00EB52BC"/>
    <w:rsid w:val="00EB54D1"/>
    <w:rsid w:val="00EB62B0"/>
    <w:rsid w:val="00EB796A"/>
    <w:rsid w:val="00EC02E1"/>
    <w:rsid w:val="00EC0A57"/>
    <w:rsid w:val="00ED45D0"/>
    <w:rsid w:val="00EE39AE"/>
    <w:rsid w:val="00EE444A"/>
    <w:rsid w:val="00EE4E7C"/>
    <w:rsid w:val="00EE6954"/>
    <w:rsid w:val="00EF1CC4"/>
    <w:rsid w:val="00EF4069"/>
    <w:rsid w:val="00EF613F"/>
    <w:rsid w:val="00EF71C1"/>
    <w:rsid w:val="00F04BC7"/>
    <w:rsid w:val="00F13750"/>
    <w:rsid w:val="00F13D41"/>
    <w:rsid w:val="00F14F59"/>
    <w:rsid w:val="00F230C5"/>
    <w:rsid w:val="00F24387"/>
    <w:rsid w:val="00F27589"/>
    <w:rsid w:val="00F307AB"/>
    <w:rsid w:val="00F30D32"/>
    <w:rsid w:val="00F33296"/>
    <w:rsid w:val="00F35E25"/>
    <w:rsid w:val="00F43511"/>
    <w:rsid w:val="00F4701A"/>
    <w:rsid w:val="00F619C9"/>
    <w:rsid w:val="00F650DE"/>
    <w:rsid w:val="00F67141"/>
    <w:rsid w:val="00F73DE4"/>
    <w:rsid w:val="00F777AB"/>
    <w:rsid w:val="00F87CEA"/>
    <w:rsid w:val="00F91EA8"/>
    <w:rsid w:val="00F9261D"/>
    <w:rsid w:val="00F93867"/>
    <w:rsid w:val="00F979E5"/>
    <w:rsid w:val="00FA0F27"/>
    <w:rsid w:val="00FB0B66"/>
    <w:rsid w:val="00FB2258"/>
    <w:rsid w:val="00FB42EE"/>
    <w:rsid w:val="00FB4344"/>
    <w:rsid w:val="00FB545D"/>
    <w:rsid w:val="00FB6433"/>
    <w:rsid w:val="00FC1EFF"/>
    <w:rsid w:val="00FC7EEF"/>
    <w:rsid w:val="00FD3B96"/>
    <w:rsid w:val="00FD53B3"/>
    <w:rsid w:val="00FE3220"/>
    <w:rsid w:val="00FE7326"/>
    <w:rsid w:val="00FF137B"/>
    <w:rsid w:val="00FF3F5F"/>
    <w:rsid w:val="00FF47C7"/>
    <w:rsid w:val="014C992D"/>
    <w:rsid w:val="0151D68D"/>
    <w:rsid w:val="01584B80"/>
    <w:rsid w:val="0158FB60"/>
    <w:rsid w:val="016B39B3"/>
    <w:rsid w:val="018AC6EE"/>
    <w:rsid w:val="018F7F0F"/>
    <w:rsid w:val="01DB6CE8"/>
    <w:rsid w:val="028147A9"/>
    <w:rsid w:val="0295AE4A"/>
    <w:rsid w:val="02F3537E"/>
    <w:rsid w:val="02F4CBC1"/>
    <w:rsid w:val="039FB995"/>
    <w:rsid w:val="03BF0980"/>
    <w:rsid w:val="03CBEA1E"/>
    <w:rsid w:val="0410BC17"/>
    <w:rsid w:val="043C1FA7"/>
    <w:rsid w:val="048EB0C4"/>
    <w:rsid w:val="048F23DF"/>
    <w:rsid w:val="049FCAF1"/>
    <w:rsid w:val="04A023D8"/>
    <w:rsid w:val="04D52D6F"/>
    <w:rsid w:val="0581D121"/>
    <w:rsid w:val="058B984E"/>
    <w:rsid w:val="058CDF4F"/>
    <w:rsid w:val="05BDD35A"/>
    <w:rsid w:val="05CED5C1"/>
    <w:rsid w:val="05EBC67D"/>
    <w:rsid w:val="05F2CF39"/>
    <w:rsid w:val="063BF439"/>
    <w:rsid w:val="0649C7D5"/>
    <w:rsid w:val="0662F032"/>
    <w:rsid w:val="0670FDD0"/>
    <w:rsid w:val="06864873"/>
    <w:rsid w:val="06DA7C19"/>
    <w:rsid w:val="074EC59F"/>
    <w:rsid w:val="076C1DC8"/>
    <w:rsid w:val="079C218E"/>
    <w:rsid w:val="080CCE31"/>
    <w:rsid w:val="08121A96"/>
    <w:rsid w:val="08577462"/>
    <w:rsid w:val="08598EFF"/>
    <w:rsid w:val="08F24A6A"/>
    <w:rsid w:val="09AA4180"/>
    <w:rsid w:val="09BF898A"/>
    <w:rsid w:val="09D3F09E"/>
    <w:rsid w:val="0A441E11"/>
    <w:rsid w:val="0A733131"/>
    <w:rsid w:val="0A8C598E"/>
    <w:rsid w:val="0A8E64D3"/>
    <w:rsid w:val="0B446EF3"/>
    <w:rsid w:val="0B5D18FB"/>
    <w:rsid w:val="0B6D8EBA"/>
    <w:rsid w:val="0B8C0373"/>
    <w:rsid w:val="0C049784"/>
    <w:rsid w:val="0C1D2207"/>
    <w:rsid w:val="0C2829EF"/>
    <w:rsid w:val="0C525CE1"/>
    <w:rsid w:val="0C5499E4"/>
    <w:rsid w:val="0C99C2A9"/>
    <w:rsid w:val="0D0E7210"/>
    <w:rsid w:val="0D5EE5F8"/>
    <w:rsid w:val="0D9EF8B0"/>
    <w:rsid w:val="0E57C319"/>
    <w:rsid w:val="0E929976"/>
    <w:rsid w:val="0F41B32F"/>
    <w:rsid w:val="0F46A254"/>
    <w:rsid w:val="0F8C35CE"/>
    <w:rsid w:val="0F8E0635"/>
    <w:rsid w:val="100B1174"/>
    <w:rsid w:val="10104757"/>
    <w:rsid w:val="10154AD8"/>
    <w:rsid w:val="105B85B2"/>
    <w:rsid w:val="105DBF2D"/>
    <w:rsid w:val="106B7962"/>
    <w:rsid w:val="10A84BF0"/>
    <w:rsid w:val="10A9BF93"/>
    <w:rsid w:val="10BAD0D5"/>
    <w:rsid w:val="11094C6F"/>
    <w:rsid w:val="112EE697"/>
    <w:rsid w:val="118FD6D1"/>
    <w:rsid w:val="119675CE"/>
    <w:rsid w:val="12716464"/>
    <w:rsid w:val="12740210"/>
    <w:rsid w:val="12803D6F"/>
    <w:rsid w:val="12CE760E"/>
    <w:rsid w:val="1322C5B0"/>
    <w:rsid w:val="13246512"/>
    <w:rsid w:val="13E07927"/>
    <w:rsid w:val="13F81B4E"/>
    <w:rsid w:val="1401C314"/>
    <w:rsid w:val="141A00A3"/>
    <w:rsid w:val="14898E55"/>
    <w:rsid w:val="14958515"/>
    <w:rsid w:val="14A9A052"/>
    <w:rsid w:val="14B3E216"/>
    <w:rsid w:val="14BFCD65"/>
    <w:rsid w:val="14DBD781"/>
    <w:rsid w:val="14FB51DE"/>
    <w:rsid w:val="1519BD5C"/>
    <w:rsid w:val="1573C277"/>
    <w:rsid w:val="15815A82"/>
    <w:rsid w:val="15E248AF"/>
    <w:rsid w:val="160616D0"/>
    <w:rsid w:val="162E22AF"/>
    <w:rsid w:val="16388EAF"/>
    <w:rsid w:val="16AFA556"/>
    <w:rsid w:val="170A421D"/>
    <w:rsid w:val="170EF246"/>
    <w:rsid w:val="170F4B71"/>
    <w:rsid w:val="1751E5A5"/>
    <w:rsid w:val="177BF003"/>
    <w:rsid w:val="177CB749"/>
    <w:rsid w:val="17DA6918"/>
    <w:rsid w:val="17DBE19B"/>
    <w:rsid w:val="1805E217"/>
    <w:rsid w:val="183A846E"/>
    <w:rsid w:val="18670153"/>
    <w:rsid w:val="18B78301"/>
    <w:rsid w:val="18B8FB44"/>
    <w:rsid w:val="19763979"/>
    <w:rsid w:val="19A6D2E0"/>
    <w:rsid w:val="19D78990"/>
    <w:rsid w:val="19F8031B"/>
    <w:rsid w:val="1A17DF56"/>
    <w:rsid w:val="1AA7EE1D"/>
    <w:rsid w:val="1AC58321"/>
    <w:rsid w:val="1AF2B050"/>
    <w:rsid w:val="1B0D2625"/>
    <w:rsid w:val="1B156952"/>
    <w:rsid w:val="1B4FC7D1"/>
    <w:rsid w:val="1BFFCAD5"/>
    <w:rsid w:val="1C2F530B"/>
    <w:rsid w:val="1C4455DF"/>
    <w:rsid w:val="1C88027B"/>
    <w:rsid w:val="1CA12D75"/>
    <w:rsid w:val="1D99E58E"/>
    <w:rsid w:val="1D9B9326"/>
    <w:rsid w:val="1DAFCCE0"/>
    <w:rsid w:val="1DB553A1"/>
    <w:rsid w:val="1DCF6850"/>
    <w:rsid w:val="1DEE3DA0"/>
    <w:rsid w:val="1DFDDA2B"/>
    <w:rsid w:val="1E07C2C1"/>
    <w:rsid w:val="1E375A3B"/>
    <w:rsid w:val="1E52D92F"/>
    <w:rsid w:val="1E9A2105"/>
    <w:rsid w:val="1EA8DF6D"/>
    <w:rsid w:val="1EBBC1B7"/>
    <w:rsid w:val="1EC6D9BB"/>
    <w:rsid w:val="1F171717"/>
    <w:rsid w:val="1F66ADFD"/>
    <w:rsid w:val="1F7DB8B1"/>
    <w:rsid w:val="1F8FB422"/>
    <w:rsid w:val="1FBCAA68"/>
    <w:rsid w:val="1FBCC478"/>
    <w:rsid w:val="1FC3C5EC"/>
    <w:rsid w:val="201971C7"/>
    <w:rsid w:val="20C9AEC2"/>
    <w:rsid w:val="20CB6CAB"/>
    <w:rsid w:val="20D394DF"/>
    <w:rsid w:val="20E38488"/>
    <w:rsid w:val="21682301"/>
    <w:rsid w:val="21721CBF"/>
    <w:rsid w:val="21D1C1C7"/>
    <w:rsid w:val="226377D5"/>
    <w:rsid w:val="22AEABAF"/>
    <w:rsid w:val="22DC1FC5"/>
    <w:rsid w:val="2374A073"/>
    <w:rsid w:val="237DE8CD"/>
    <w:rsid w:val="23A6AB15"/>
    <w:rsid w:val="24116462"/>
    <w:rsid w:val="24283623"/>
    <w:rsid w:val="243A1F20"/>
    <w:rsid w:val="24B98E27"/>
    <w:rsid w:val="24CE0290"/>
    <w:rsid w:val="252FABE7"/>
    <w:rsid w:val="2531A34B"/>
    <w:rsid w:val="25376184"/>
    <w:rsid w:val="254D9089"/>
    <w:rsid w:val="25F3A683"/>
    <w:rsid w:val="26097260"/>
    <w:rsid w:val="26292892"/>
    <w:rsid w:val="26458DE2"/>
    <w:rsid w:val="2672FA6A"/>
    <w:rsid w:val="267F5C23"/>
    <w:rsid w:val="268FE7BE"/>
    <w:rsid w:val="26A7AC58"/>
    <w:rsid w:val="27B38D88"/>
    <w:rsid w:val="27B6E154"/>
    <w:rsid w:val="27DE6F52"/>
    <w:rsid w:val="283468DB"/>
    <w:rsid w:val="28369956"/>
    <w:rsid w:val="289EC8D0"/>
    <w:rsid w:val="2910FBAF"/>
    <w:rsid w:val="29477DDA"/>
    <w:rsid w:val="2951F59F"/>
    <w:rsid w:val="29A9B9A4"/>
    <w:rsid w:val="29F31232"/>
    <w:rsid w:val="2A025FE4"/>
    <w:rsid w:val="2A0780E7"/>
    <w:rsid w:val="2A59CC75"/>
    <w:rsid w:val="2A968D41"/>
    <w:rsid w:val="2B2D54D2"/>
    <w:rsid w:val="2B450343"/>
    <w:rsid w:val="2B516E12"/>
    <w:rsid w:val="2C4DCDAD"/>
    <w:rsid w:val="2C560D6E"/>
    <w:rsid w:val="2C5DE7D8"/>
    <w:rsid w:val="2CDA0943"/>
    <w:rsid w:val="2D09A982"/>
    <w:rsid w:val="2D98676E"/>
    <w:rsid w:val="2DEF0F04"/>
    <w:rsid w:val="2E11BB57"/>
    <w:rsid w:val="2E4D2C11"/>
    <w:rsid w:val="2E8AAB31"/>
    <w:rsid w:val="2E9F582D"/>
    <w:rsid w:val="2F1B0F72"/>
    <w:rsid w:val="2F31EDC3"/>
    <w:rsid w:val="2F8C12D8"/>
    <w:rsid w:val="2FB61FE5"/>
    <w:rsid w:val="2FC53EE6"/>
    <w:rsid w:val="2FD96079"/>
    <w:rsid w:val="300CBA41"/>
    <w:rsid w:val="302FBB53"/>
    <w:rsid w:val="304F0CDC"/>
    <w:rsid w:val="308F1C73"/>
    <w:rsid w:val="30FF3B83"/>
    <w:rsid w:val="3102A7C4"/>
    <w:rsid w:val="317E0402"/>
    <w:rsid w:val="31A94DA1"/>
    <w:rsid w:val="31CB8BB4"/>
    <w:rsid w:val="31D5CE9D"/>
    <w:rsid w:val="320D71F1"/>
    <w:rsid w:val="329A3088"/>
    <w:rsid w:val="32CD1637"/>
    <w:rsid w:val="330ADD33"/>
    <w:rsid w:val="335C7FF7"/>
    <w:rsid w:val="335FCAB9"/>
    <w:rsid w:val="3372C9B4"/>
    <w:rsid w:val="337B74A5"/>
    <w:rsid w:val="33CBF59E"/>
    <w:rsid w:val="346D0F73"/>
    <w:rsid w:val="349945D9"/>
    <w:rsid w:val="3510365C"/>
    <w:rsid w:val="3520F5A1"/>
    <w:rsid w:val="35EC134B"/>
    <w:rsid w:val="36033128"/>
    <w:rsid w:val="360A778E"/>
    <w:rsid w:val="36883CAC"/>
    <w:rsid w:val="369B031D"/>
    <w:rsid w:val="36FCBEF7"/>
    <w:rsid w:val="37364C42"/>
    <w:rsid w:val="37457AE1"/>
    <w:rsid w:val="37E716F0"/>
    <w:rsid w:val="3817CC26"/>
    <w:rsid w:val="382294CA"/>
    <w:rsid w:val="38650923"/>
    <w:rsid w:val="38788BA3"/>
    <w:rsid w:val="38FD896F"/>
    <w:rsid w:val="390A8BB0"/>
    <w:rsid w:val="39749E3A"/>
    <w:rsid w:val="3989BA75"/>
    <w:rsid w:val="398BD6EE"/>
    <w:rsid w:val="39BFDD6E"/>
    <w:rsid w:val="3A139C11"/>
    <w:rsid w:val="3AA504D2"/>
    <w:rsid w:val="3AA8D6E3"/>
    <w:rsid w:val="3AB469AF"/>
    <w:rsid w:val="3ABF846E"/>
    <w:rsid w:val="3AE18D4D"/>
    <w:rsid w:val="3AE54F54"/>
    <w:rsid w:val="3B0D0B63"/>
    <w:rsid w:val="3B385CAF"/>
    <w:rsid w:val="3B4E34F5"/>
    <w:rsid w:val="3B805CAA"/>
    <w:rsid w:val="3BA3739F"/>
    <w:rsid w:val="3C09BD65"/>
    <w:rsid w:val="3C5E79CA"/>
    <w:rsid w:val="3D7D3454"/>
    <w:rsid w:val="3DB3A6F1"/>
    <w:rsid w:val="3DDDFCD3"/>
    <w:rsid w:val="3ECF668E"/>
    <w:rsid w:val="3F886461"/>
    <w:rsid w:val="3F92F591"/>
    <w:rsid w:val="3FBEF791"/>
    <w:rsid w:val="4028188C"/>
    <w:rsid w:val="40370C78"/>
    <w:rsid w:val="40B6EC02"/>
    <w:rsid w:val="40C6626B"/>
    <w:rsid w:val="40CB1294"/>
    <w:rsid w:val="40CE396B"/>
    <w:rsid w:val="40EE40A5"/>
    <w:rsid w:val="40F7BD17"/>
    <w:rsid w:val="41010FD9"/>
    <w:rsid w:val="4128FD8C"/>
    <w:rsid w:val="42103726"/>
    <w:rsid w:val="42416FA8"/>
    <w:rsid w:val="4251ACCE"/>
    <w:rsid w:val="4289A4AD"/>
    <w:rsid w:val="42938D78"/>
    <w:rsid w:val="429EC997"/>
    <w:rsid w:val="42C763ED"/>
    <w:rsid w:val="431E8308"/>
    <w:rsid w:val="43213EEB"/>
    <w:rsid w:val="44143E44"/>
    <w:rsid w:val="4414CF4A"/>
    <w:rsid w:val="448761BF"/>
    <w:rsid w:val="44F1553E"/>
    <w:rsid w:val="44F72147"/>
    <w:rsid w:val="454F0EE8"/>
    <w:rsid w:val="45FB1DF0"/>
    <w:rsid w:val="460280D5"/>
    <w:rsid w:val="464106BF"/>
    <w:rsid w:val="46709456"/>
    <w:rsid w:val="469611E6"/>
    <w:rsid w:val="470576F4"/>
    <w:rsid w:val="470E6763"/>
    <w:rsid w:val="476AAE5C"/>
    <w:rsid w:val="47856179"/>
    <w:rsid w:val="4828F600"/>
    <w:rsid w:val="4840A61A"/>
    <w:rsid w:val="4867858A"/>
    <w:rsid w:val="488FDD41"/>
    <w:rsid w:val="48AB5E85"/>
    <w:rsid w:val="4921B2E3"/>
    <w:rsid w:val="49A72BFB"/>
    <w:rsid w:val="49C050F2"/>
    <w:rsid w:val="49D76C30"/>
    <w:rsid w:val="49D8E19E"/>
    <w:rsid w:val="49E2CC07"/>
    <w:rsid w:val="49E9638A"/>
    <w:rsid w:val="49EF0EF3"/>
    <w:rsid w:val="4A0FBA4C"/>
    <w:rsid w:val="4A22800B"/>
    <w:rsid w:val="4A38F3BC"/>
    <w:rsid w:val="4ABFCA9D"/>
    <w:rsid w:val="4AFF95DE"/>
    <w:rsid w:val="4B4E8079"/>
    <w:rsid w:val="4BE42FEE"/>
    <w:rsid w:val="4BFBC6E2"/>
    <w:rsid w:val="4C14CF82"/>
    <w:rsid w:val="4C1DC587"/>
    <w:rsid w:val="4C6D732E"/>
    <w:rsid w:val="4C996409"/>
    <w:rsid w:val="4C9E371F"/>
    <w:rsid w:val="4D158F80"/>
    <w:rsid w:val="4D4BE9AA"/>
    <w:rsid w:val="4D67B5C0"/>
    <w:rsid w:val="4D8DE0D5"/>
    <w:rsid w:val="4D9E604D"/>
    <w:rsid w:val="4DA2FC4E"/>
    <w:rsid w:val="4DF5D1A0"/>
    <w:rsid w:val="4E7629E2"/>
    <w:rsid w:val="4E782ED2"/>
    <w:rsid w:val="4E7A310D"/>
    <w:rsid w:val="4E8BD551"/>
    <w:rsid w:val="4EAFE79E"/>
    <w:rsid w:val="4ECEBB33"/>
    <w:rsid w:val="4F09869A"/>
    <w:rsid w:val="4F0FD719"/>
    <w:rsid w:val="4F1A92E4"/>
    <w:rsid w:val="4F29B136"/>
    <w:rsid w:val="4F4806E3"/>
    <w:rsid w:val="4FB0BB8C"/>
    <w:rsid w:val="4FC53049"/>
    <w:rsid w:val="4FCCEEC6"/>
    <w:rsid w:val="4FEDB444"/>
    <w:rsid w:val="503407E5"/>
    <w:rsid w:val="5039BADF"/>
    <w:rsid w:val="50465CD0"/>
    <w:rsid w:val="5049C4D0"/>
    <w:rsid w:val="506A8B94"/>
    <w:rsid w:val="506F504C"/>
    <w:rsid w:val="50BA8E5E"/>
    <w:rsid w:val="50D1EC90"/>
    <w:rsid w:val="50D3EF4F"/>
    <w:rsid w:val="511403C9"/>
    <w:rsid w:val="5155B8EB"/>
    <w:rsid w:val="51D812F6"/>
    <w:rsid w:val="5201A3D4"/>
    <w:rsid w:val="5212052D"/>
    <w:rsid w:val="5256191A"/>
    <w:rsid w:val="52688741"/>
    <w:rsid w:val="52835C04"/>
    <w:rsid w:val="5287A8D2"/>
    <w:rsid w:val="52F631A0"/>
    <w:rsid w:val="530422D1"/>
    <w:rsid w:val="53D12B88"/>
    <w:rsid w:val="53DAC819"/>
    <w:rsid w:val="53FA829D"/>
    <w:rsid w:val="540E28C5"/>
    <w:rsid w:val="543CD4BD"/>
    <w:rsid w:val="546C81C1"/>
    <w:rsid w:val="54C6676D"/>
    <w:rsid w:val="54E4E4DA"/>
    <w:rsid w:val="54E99972"/>
    <w:rsid w:val="54FD5045"/>
    <w:rsid w:val="55169FC7"/>
    <w:rsid w:val="55601F70"/>
    <w:rsid w:val="55B6300A"/>
    <w:rsid w:val="55D01886"/>
    <w:rsid w:val="55D2C1ED"/>
    <w:rsid w:val="561B8E7A"/>
    <w:rsid w:val="56D82C2A"/>
    <w:rsid w:val="57412E14"/>
    <w:rsid w:val="57635F3A"/>
    <w:rsid w:val="576D8728"/>
    <w:rsid w:val="57CB95B2"/>
    <w:rsid w:val="580584B9"/>
    <w:rsid w:val="581BC8AA"/>
    <w:rsid w:val="5834F107"/>
    <w:rsid w:val="5876A181"/>
    <w:rsid w:val="58E2B28B"/>
    <w:rsid w:val="59676613"/>
    <w:rsid w:val="59E6F888"/>
    <w:rsid w:val="5A195B60"/>
    <w:rsid w:val="5A1F38FF"/>
    <w:rsid w:val="5A2405DE"/>
    <w:rsid w:val="5A7FAB75"/>
    <w:rsid w:val="5A85D7FF"/>
    <w:rsid w:val="5A9FB19B"/>
    <w:rsid w:val="5B033674"/>
    <w:rsid w:val="5BAD3E3B"/>
    <w:rsid w:val="5BDE1332"/>
    <w:rsid w:val="5BE17533"/>
    <w:rsid w:val="5BFBC25C"/>
    <w:rsid w:val="5C16210D"/>
    <w:rsid w:val="5C1B7BD6"/>
    <w:rsid w:val="5D3C2595"/>
    <w:rsid w:val="5D881E7A"/>
    <w:rsid w:val="5D8F4D04"/>
    <w:rsid w:val="5DD33821"/>
    <w:rsid w:val="5EBDBA35"/>
    <w:rsid w:val="5F0651D7"/>
    <w:rsid w:val="5F169D9B"/>
    <w:rsid w:val="5F8127F3"/>
    <w:rsid w:val="6056FFED"/>
    <w:rsid w:val="6081B2C7"/>
    <w:rsid w:val="611E216A"/>
    <w:rsid w:val="61ABABEC"/>
    <w:rsid w:val="61BB2C61"/>
    <w:rsid w:val="62120A70"/>
    <w:rsid w:val="624C5355"/>
    <w:rsid w:val="6278D3CE"/>
    <w:rsid w:val="62A9100C"/>
    <w:rsid w:val="6365841A"/>
    <w:rsid w:val="63A590E8"/>
    <w:rsid w:val="63BB5CC5"/>
    <w:rsid w:val="63DB0F6B"/>
    <w:rsid w:val="643605F6"/>
    <w:rsid w:val="644100CD"/>
    <w:rsid w:val="64B5F6B1"/>
    <w:rsid w:val="64FA4BB2"/>
    <w:rsid w:val="652900C2"/>
    <w:rsid w:val="6567A95F"/>
    <w:rsid w:val="65F83768"/>
    <w:rsid w:val="66057AA9"/>
    <w:rsid w:val="66080050"/>
    <w:rsid w:val="666A6204"/>
    <w:rsid w:val="66961C13"/>
    <w:rsid w:val="669EC5F1"/>
    <w:rsid w:val="66AF3EB4"/>
    <w:rsid w:val="66B6210F"/>
    <w:rsid w:val="66D7CC8D"/>
    <w:rsid w:val="66DEB60B"/>
    <w:rsid w:val="66E31E47"/>
    <w:rsid w:val="6802C726"/>
    <w:rsid w:val="68ACD066"/>
    <w:rsid w:val="68C8EA6F"/>
    <w:rsid w:val="68D2BEA7"/>
    <w:rsid w:val="6919F835"/>
    <w:rsid w:val="695CE843"/>
    <w:rsid w:val="696DB269"/>
    <w:rsid w:val="6973EF6C"/>
    <w:rsid w:val="69F1A445"/>
    <w:rsid w:val="6A1656CD"/>
    <w:rsid w:val="6A1F2FCA"/>
    <w:rsid w:val="6A90BBD3"/>
    <w:rsid w:val="6ABF67A4"/>
    <w:rsid w:val="6ADB661F"/>
    <w:rsid w:val="6B17893E"/>
    <w:rsid w:val="6B278BA9"/>
    <w:rsid w:val="6BB0D903"/>
    <w:rsid w:val="6C7CBDD3"/>
    <w:rsid w:val="6CC25CE9"/>
    <w:rsid w:val="6CD5893B"/>
    <w:rsid w:val="6CE2FC8E"/>
    <w:rsid w:val="6CF3B8BE"/>
    <w:rsid w:val="6DF21F32"/>
    <w:rsid w:val="6E0B83FD"/>
    <w:rsid w:val="6E3A9ED2"/>
    <w:rsid w:val="6E77458F"/>
    <w:rsid w:val="6EA12DF8"/>
    <w:rsid w:val="6F3EE880"/>
    <w:rsid w:val="6F68DB05"/>
    <w:rsid w:val="6FA7545E"/>
    <w:rsid w:val="6FD3A304"/>
    <w:rsid w:val="7013078B"/>
    <w:rsid w:val="7042D45A"/>
    <w:rsid w:val="705620A3"/>
    <w:rsid w:val="705BFF6A"/>
    <w:rsid w:val="706C5374"/>
    <w:rsid w:val="70C6DB4E"/>
    <w:rsid w:val="70CCAFEC"/>
    <w:rsid w:val="70E126C5"/>
    <w:rsid w:val="70FE9716"/>
    <w:rsid w:val="714089B2"/>
    <w:rsid w:val="715F66DF"/>
    <w:rsid w:val="71B9C6F5"/>
    <w:rsid w:val="71E8BE7D"/>
    <w:rsid w:val="71F4AEED"/>
    <w:rsid w:val="720EF3CF"/>
    <w:rsid w:val="723B9478"/>
    <w:rsid w:val="7265564F"/>
    <w:rsid w:val="733CC647"/>
    <w:rsid w:val="737C8CA1"/>
    <w:rsid w:val="73A67F18"/>
    <w:rsid w:val="74D09717"/>
    <w:rsid w:val="7539C2C4"/>
    <w:rsid w:val="75E0E53F"/>
    <w:rsid w:val="75EE3A2B"/>
    <w:rsid w:val="761064C1"/>
    <w:rsid w:val="767BB94E"/>
    <w:rsid w:val="76AE879F"/>
    <w:rsid w:val="76D59325"/>
    <w:rsid w:val="775AC48D"/>
    <w:rsid w:val="777199A8"/>
    <w:rsid w:val="779ACD20"/>
    <w:rsid w:val="77DEB2BD"/>
    <w:rsid w:val="78000779"/>
    <w:rsid w:val="7946C24C"/>
    <w:rsid w:val="795522B3"/>
    <w:rsid w:val="79882088"/>
    <w:rsid w:val="7A11C5A5"/>
    <w:rsid w:val="7A2D7E00"/>
    <w:rsid w:val="7A4D0C94"/>
    <w:rsid w:val="7A859F9A"/>
    <w:rsid w:val="7AA0CABD"/>
    <w:rsid w:val="7ABE7B35"/>
    <w:rsid w:val="7AE4ACBB"/>
    <w:rsid w:val="7AF7D4BF"/>
    <w:rsid w:val="7B0D3E18"/>
    <w:rsid w:val="7B9EE92B"/>
    <w:rsid w:val="7BB3BD3C"/>
    <w:rsid w:val="7BE026C7"/>
    <w:rsid w:val="7C4621B3"/>
    <w:rsid w:val="7C7845EC"/>
    <w:rsid w:val="7C92CD7D"/>
    <w:rsid w:val="7CBDF7B7"/>
    <w:rsid w:val="7DADD685"/>
    <w:rsid w:val="7E8F6AEC"/>
    <w:rsid w:val="7F1ED194"/>
    <w:rsid w:val="7F5A9035"/>
    <w:rsid w:val="7F73A022"/>
    <w:rsid w:val="7FC4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4662"/>
  <w15:chartTrackingRefBased/>
  <w15:docId w15:val="{FDA57930-876C-4236-835A-18AC05CE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66"/>
    <w:rPr>
      <w:rFonts w:ascii="Calibri" w:hAnsi="Calibri" w:cs="Calibri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41A07"/>
    <w:pPr>
      <w:spacing w:before="240" w:after="240"/>
      <w:outlineLvl w:val="0"/>
    </w:pPr>
    <w:rPr>
      <w:bCs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41A07"/>
    <w:pPr>
      <w:spacing w:before="360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0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214080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4666C8"/>
    <w:pPr>
      <w:spacing w:after="0" w:line="240" w:lineRule="auto"/>
    </w:pPr>
    <w:rPr>
      <w:rFonts w:ascii="Roboto" w:hAnsi="Roboto"/>
    </w:rPr>
  </w:style>
  <w:style w:type="character" w:customStyle="1" w:styleId="Heading1Char">
    <w:name w:val="Heading 1 Char"/>
    <w:basedOn w:val="DefaultParagraphFont"/>
    <w:link w:val="Heading1"/>
    <w:uiPriority w:val="9"/>
    <w:rsid w:val="00541A07"/>
    <w:rPr>
      <w:rFonts w:asciiTheme="majorHAnsi" w:eastAsiaTheme="majorEastAsia" w:hAnsiTheme="majorHAnsi" w:cstheme="majorBidi"/>
      <w:b/>
      <w:bCs/>
      <w:color w:val="214080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07"/>
    <w:rPr>
      <w:rFonts w:asciiTheme="majorHAnsi" w:eastAsiaTheme="majorEastAsia" w:hAnsiTheme="majorHAnsi" w:cstheme="majorBidi"/>
      <w:b/>
      <w:color w:val="214080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A07"/>
    <w:rPr>
      <w:rFonts w:asciiTheme="majorHAnsi" w:eastAsiaTheme="majorEastAsia" w:hAnsiTheme="majorHAnsi" w:cstheme="majorBidi"/>
      <w:b/>
      <w:color w:val="214080" w:themeColor="accent1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41A07"/>
    <w:pPr>
      <w:spacing w:before="36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07"/>
    <w:rPr>
      <w:rFonts w:asciiTheme="majorHAnsi" w:eastAsiaTheme="majorEastAsia" w:hAnsiTheme="majorHAnsi" w:cstheme="majorBidi"/>
      <w:b/>
      <w:bCs/>
      <w:color w:val="214080" w:themeColor="accent1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rsid w:val="00147509"/>
    <w:rPr>
      <w:b/>
      <w:bCs/>
      <w:smallCaps/>
      <w:color w:val="214080" w:themeColor="accent1"/>
      <w:spacing w:val="5"/>
    </w:rPr>
  </w:style>
  <w:style w:type="paragraph" w:styleId="BodyText">
    <w:name w:val="Body Text"/>
    <w:basedOn w:val="Normal"/>
    <w:link w:val="BodyTextChar"/>
    <w:uiPriority w:val="1"/>
    <w:rsid w:val="006F2069"/>
    <w:pPr>
      <w:widowControl w:val="0"/>
      <w:spacing w:after="0" w:line="240" w:lineRule="auto"/>
    </w:pPr>
    <w:rPr>
      <w:rFonts w:ascii="Tahoma" w:eastAsia="Calibri" w:hAnsi="Tahoma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2069"/>
    <w:rPr>
      <w:rFonts w:ascii="Tahoma" w:eastAsia="Calibri" w:hAnsi="Tahoma" w:cs="Calibri"/>
      <w:sz w:val="20"/>
    </w:rPr>
  </w:style>
  <w:style w:type="table" w:styleId="TableGrid">
    <w:name w:val="Table Grid"/>
    <w:basedOn w:val="TableNormal"/>
    <w:uiPriority w:val="39"/>
    <w:rsid w:val="006F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17E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66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unhideWhenUsed/>
    <w:rsid w:val="007A5F0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92C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34B"/>
    <w:rPr>
      <w:color w:val="774C9E" w:themeColor="followedHyperlink"/>
      <w:u w:val="single"/>
    </w:rPr>
  </w:style>
  <w:style w:type="paragraph" w:customStyle="1" w:styleId="paragraph">
    <w:name w:val="paragraph"/>
    <w:basedOn w:val="Normal"/>
    <w:rsid w:val="0044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5DE3"/>
  </w:style>
  <w:style w:type="character" w:customStyle="1" w:styleId="eop">
    <w:name w:val="eop"/>
    <w:basedOn w:val="DefaultParagraphFont"/>
    <w:rsid w:val="00445DE3"/>
  </w:style>
  <w:style w:type="paragraph" w:styleId="TOC2">
    <w:name w:val="toc 2"/>
    <w:basedOn w:val="Normal"/>
    <w:next w:val="Normal"/>
    <w:autoRedefine/>
    <w:uiPriority w:val="39"/>
    <w:unhideWhenUsed/>
    <w:rsid w:val="001133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133BF"/>
    <w:pPr>
      <w:spacing w:after="100"/>
    </w:pPr>
  </w:style>
  <w:style w:type="paragraph" w:styleId="Revision">
    <w:name w:val="Revision"/>
    <w:hidden/>
    <w:uiPriority w:val="99"/>
    <w:semiHidden/>
    <w:rsid w:val="00932C9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4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ainikmajmudar" TargetMode="External"/><Relationship Id="rId18" Type="http://schemas.openxmlformats.org/officeDocument/2006/relationships/hyperlink" Target="mailto:rua@openavenuesfoundation.org" TargetMode="External"/><Relationship Id="rId26" Type="http://schemas.openxmlformats.org/officeDocument/2006/relationships/hyperlink" Target="https://openavenuesfoundation.sharepoint.com/:w:/s/programming/ERVQU22nPbRFqzO7xQ4UMJABz0ETzuEDy5r-hGaGsTs_xw?e=7Vzwy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penavenuesfoundation.sharepoint.com/:v:/r/sites/fellows/Shared%20Documents/Projects/P23013/Industry%20Project%20-%20Materials%20for%20Students/Session%201%20recording.mp4?csf=1&amp;web=1&amp;e=Z5jXjj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jainik.majmudar@openavenuesfoundation.org" TargetMode="External"/><Relationship Id="rId17" Type="http://schemas.openxmlformats.org/officeDocument/2006/relationships/hyperlink" Target="https://www.linkedin.com/in/elena-semeyko-62986b5a/" TargetMode="External"/><Relationship Id="rId25" Type="http://schemas.openxmlformats.org/officeDocument/2006/relationships/hyperlink" Target="https://forms.office.com/r/5qy1XyHxH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ena@openavenuesfoundation.org" TargetMode="External"/><Relationship Id="rId20" Type="http://schemas.openxmlformats.org/officeDocument/2006/relationships/hyperlink" Target="https://support.microsoft.com/en-us/office/join-a-meeting-without-a-teams-account-c6efc38f-4e03-4e79-b28f-e65a4c039508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avenuesfoundation.sharepoint.com/sites/fellows/Shared%20Documents/Forms/AllItems.aspx?csf=1&amp;web=1&amp;e=1PMXbf&amp;cid=1fd223f8%2Dc38a%2D4cee%2Da6a3%2D32f3c276a7f1&amp;FolderCTID=0x0120004D5576DE3AA0B4469D5FA6ECF8634339&amp;id=%2Fsites%2Ffellows%2FShared%20Documents%2FProjects%2FP23013%2FIndustry%20Project%20%2D%20Materials%20for%20Students&amp;viewid=862b1741%2Def32%2D4b36%2D8843%2D04f12aa8913b" TargetMode="External"/><Relationship Id="rId24" Type="http://schemas.openxmlformats.org/officeDocument/2006/relationships/hyperlink" Target="https://www.linkedin.com/groups/1254490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openavenuesfoundation.org/" TargetMode="External"/><Relationship Id="rId23" Type="http://schemas.openxmlformats.org/officeDocument/2006/relationships/hyperlink" Target="https://forms.office.com/r/Tk0mX06gs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penavenues.slack.com/archives/C04MDKU80RW" TargetMode="External"/><Relationship Id="rId19" Type="http://schemas.openxmlformats.org/officeDocument/2006/relationships/hyperlink" Target="https://www.linkedin.com/in/rua-hamid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forms.office.com/r/iRzaP4yLQZ" TargetMode="External"/><Relationship Id="rId22" Type="http://schemas.openxmlformats.org/officeDocument/2006/relationships/hyperlink" Target="https://openavenuesfoundation.sharepoint.com/:p:/r/sites/fellows/Shared%20Documents/Projects/P23013/Industry%20Project%20-%20Materials%20for%20Students/Session%201.pptx?d=wb4283cb1c6dd41cbb67f06655ce03551&amp;csf=1&amp;web=1&amp;e=f1fyjU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na%20Semeyko\Desktop\OAF%20Word%20Template%20Development_CURRENT.dotx" TargetMode="External"/></Relationships>
</file>

<file path=word/theme/theme1.xml><?xml version="1.0" encoding="utf-8"?>
<a:theme xmlns:a="http://schemas.openxmlformats.org/drawingml/2006/main" name="Office Theme">
  <a:themeElements>
    <a:clrScheme name="OAF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14080"/>
      </a:accent1>
      <a:accent2>
        <a:srgbClr val="4566B0"/>
      </a:accent2>
      <a:accent3>
        <a:srgbClr val="B8CCEA"/>
      </a:accent3>
      <a:accent4>
        <a:srgbClr val="774C9E"/>
      </a:accent4>
      <a:accent5>
        <a:srgbClr val="408021"/>
      </a:accent5>
      <a:accent6>
        <a:srgbClr val="BE315F"/>
      </a:accent6>
      <a:hlink>
        <a:srgbClr val="4566B0"/>
      </a:hlink>
      <a:folHlink>
        <a:srgbClr val="774C9E"/>
      </a:folHlink>
    </a:clrScheme>
    <a:fontScheme name="OAF Theme Fonts: Robot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FF15707724F49A972C13B33FAAA8B" ma:contentTypeVersion="32" ma:contentTypeDescription="Create a new document." ma:contentTypeScope="" ma:versionID="05af409fa6d132869e68b0ad7899c62f">
  <xsd:schema xmlns:xsd="http://www.w3.org/2001/XMLSchema" xmlns:xs="http://www.w3.org/2001/XMLSchema" xmlns:p="http://schemas.microsoft.com/office/2006/metadata/properties" xmlns:ns2="a1200294-7566-47bd-bcc6-0c4e5d371f43" xmlns:ns3="babfc5af-ba08-4223-8118-2e61d2979772" targetNamespace="http://schemas.microsoft.com/office/2006/metadata/properties" ma:root="true" ma:fieldsID="eb2e76920944a00fe8dc31e30a712bef" ns2:_="" ns3:_="">
    <xsd:import namespace="a1200294-7566-47bd-bcc6-0c4e5d371f43"/>
    <xsd:import namespace="babfc5af-ba08-4223-8118-2e61d2979772"/>
    <xsd:element name="properties">
      <xsd:complexType>
        <xsd:sequence>
          <xsd:element name="documentManagement">
            <xsd:complexType>
              <xsd:all>
                <xsd:element ref="ns2:Employee" minOccurs="0"/>
                <xsd:element ref="ns2:Posting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00294-7566-47bd-bcc6-0c4e5d371f43" elementFormDefault="qualified">
    <xsd:import namespace="http://schemas.microsoft.com/office/2006/documentManagement/types"/>
    <xsd:import namespace="http://schemas.microsoft.com/office/infopath/2007/PartnerControls"/>
    <xsd:element name="Employee" ma:index="1" nillable="true" ma:displayName="Employee" ma:format="Dropdown" ma:list="UserInfo" ma:SharePointGroup="0" ma:internalName="Employe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stingDate" ma:index="2" nillable="true" ma:displayName="Posting Date" ma:format="DateOnly" ma:internalName="PostingDate" ma:readOnly="false">
      <xsd:simpleType>
        <xsd:restriction base="dms:DateTim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01bbee-216c-4cdf-bb0c-f637e50b3b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fc5af-ba08-4223-8118-2e61d29797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30907219-2b16-4918-aa31-a6d15e45b1a4}" ma:internalName="TaxCatchAll" ma:readOnly="false" ma:showField="CatchAllData" ma:web="babfc5af-ba08-4223-8118-2e61d29797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bfc5af-ba08-4223-8118-2e61d2979772">
      <UserInfo>
        <DisplayName/>
        <AccountId xsi:nil="true"/>
        <AccountType/>
      </UserInfo>
    </SharedWithUsers>
    <TaxCatchAll xmlns="babfc5af-ba08-4223-8118-2e61d2979772" xsi:nil="true"/>
    <lcf76f155ced4ddcb4097134ff3c332f xmlns="a1200294-7566-47bd-bcc6-0c4e5d371f43">
      <Terms xmlns="http://schemas.microsoft.com/office/infopath/2007/PartnerControls"/>
    </lcf76f155ced4ddcb4097134ff3c332f>
    <MediaLengthInSeconds xmlns="a1200294-7566-47bd-bcc6-0c4e5d371f43" xsi:nil="true"/>
    <PostingDate xmlns="a1200294-7566-47bd-bcc6-0c4e5d371f43" xsi:nil="true"/>
    <Employee xmlns="a1200294-7566-47bd-bcc6-0c4e5d371f43">
      <UserInfo>
        <DisplayName/>
        <AccountId xsi:nil="true"/>
        <AccountType/>
      </UserInfo>
    </Employee>
  </documentManagement>
</p:properties>
</file>

<file path=customXml/itemProps1.xml><?xml version="1.0" encoding="utf-8"?>
<ds:datastoreItem xmlns:ds="http://schemas.openxmlformats.org/officeDocument/2006/customXml" ds:itemID="{2FE925F2-C6B2-45F4-A6CB-612090242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00294-7566-47bd-bcc6-0c4e5d371f43"/>
    <ds:schemaRef ds:uri="babfc5af-ba08-4223-8118-2e61d2979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729B2-D25F-44AF-9DF1-6E3EF074D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1ADB0-366A-4EE3-9FAC-291A923BC1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3EAC58-2F75-4BAD-9474-5BDF91097BA0}">
  <ds:schemaRefs>
    <ds:schemaRef ds:uri="http://schemas.microsoft.com/office/2006/metadata/properties"/>
    <ds:schemaRef ds:uri="http://schemas.microsoft.com/office/infopath/2007/PartnerControls"/>
    <ds:schemaRef ds:uri="babfc5af-ba08-4223-8118-2e61d2979772"/>
    <ds:schemaRef ds:uri="a1200294-7566-47bd-bcc6-0c4e5d371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C:\Users\Elena Semeyko\Desktop\OAF Word Template Development_CURRENT.dotx</Template>
  <TotalTime>1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Semeyko</dc:creator>
  <cp:keywords/>
  <dc:description/>
  <cp:lastModifiedBy>Jainik Majmudar</cp:lastModifiedBy>
  <cp:revision>2</cp:revision>
  <dcterms:created xsi:type="dcterms:W3CDTF">2023-02-07T23:48:00Z</dcterms:created>
  <dcterms:modified xsi:type="dcterms:W3CDTF">2023-02-07T23:48:00Z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0x010100AF3FF15707724F49A972C13B33FAAA8B</vt:lpwstr>
  </property>
  <property fmtid="{D5CDD505-2E9C-101B-9397-08002B2CF9AE}" pid="3" name="xd_Signature">
    <vt:bool>false</vt:bool>
  </property>
  <property fmtid="{D5CDD505-2E9C-101B-9397-08002B2CF9AE}" pid="4" name="SharedWithUsers">
    <vt:lpwstr>1949;#Tanashya Batra</vt:lpwstr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Order">
    <vt:r8>49000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riggerFlowInfo">
    <vt:lpwstr/>
  </property>
</Properties>
</file>